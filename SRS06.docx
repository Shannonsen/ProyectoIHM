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4B05" w14:textId="747F3532" w:rsidR="00B50EF0" w:rsidRDefault="00B50EF0">
      <w:pPr>
        <w:pStyle w:val="Ttulo"/>
        <w:jc w:val="right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pict w14:anchorId="590B0C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75.5pt;height:75pt">
            <v:imagedata r:id="rId8" o:title="WhatsApp Image 2021-05-30 at 12.40.33 PM" croptop="13897f" cropbottom="14370f" cropleft="7364f"/>
          </v:shape>
        </w:pict>
      </w:r>
    </w:p>
    <w:p w14:paraId="2C48681D" w14:textId="1665C827" w:rsidR="002369FF" w:rsidRPr="00716C56" w:rsidRDefault="00474B3E">
      <w:pPr>
        <w:pStyle w:val="Ttulo"/>
        <w:jc w:val="right"/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Overthinking</w:t>
      </w:r>
    </w:p>
    <w:p w14:paraId="70CEDC7A" w14:textId="27E8E211" w:rsidR="002369FF" w:rsidRPr="00716C56" w:rsidRDefault="00474B3E">
      <w:pPr>
        <w:pStyle w:val="Ttulo"/>
        <w:jc w:val="right"/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Especificación de Requisitos del Software</w:t>
      </w:r>
    </w:p>
    <w:p w14:paraId="4AED1A26" w14:textId="0A160050" w:rsidR="002369FF" w:rsidRPr="00716C56" w:rsidRDefault="002369FF">
      <w:pPr>
        <w:pStyle w:val="Ttulo"/>
        <w:jc w:val="right"/>
        <w:rPr>
          <w:rFonts w:ascii="Verdana" w:hAnsi="Verdana"/>
          <w:lang w:val="es-MX"/>
        </w:rPr>
      </w:pPr>
    </w:p>
    <w:p w14:paraId="0510F7F4" w14:textId="77777777" w:rsidR="002369FF" w:rsidRPr="00716C56" w:rsidRDefault="002369FF">
      <w:pPr>
        <w:rPr>
          <w:rFonts w:ascii="Verdana" w:hAnsi="Verdana"/>
          <w:lang w:val="es-MX"/>
        </w:rPr>
      </w:pPr>
    </w:p>
    <w:p w14:paraId="7704FE70" w14:textId="77777777" w:rsidR="002369FF" w:rsidRPr="00716C56" w:rsidRDefault="002369FF">
      <w:pPr>
        <w:rPr>
          <w:rFonts w:ascii="Verdana" w:hAnsi="Verdana"/>
          <w:lang w:val="es-MX"/>
        </w:rPr>
      </w:pPr>
    </w:p>
    <w:p w14:paraId="15A214BD" w14:textId="29272F58" w:rsidR="002369FF" w:rsidRPr="00716C56" w:rsidRDefault="00CD23E2">
      <w:pPr>
        <w:pStyle w:val="Ttulo"/>
        <w:jc w:val="right"/>
        <w:rPr>
          <w:rFonts w:ascii="Verdana" w:hAnsi="Verdana"/>
          <w:sz w:val="28"/>
        </w:rPr>
      </w:pPr>
      <w:r w:rsidRPr="00716C56">
        <w:rPr>
          <w:rFonts w:ascii="Verdana" w:hAnsi="Verdana"/>
          <w:sz w:val="28"/>
        </w:rPr>
        <w:t xml:space="preserve">Version </w:t>
      </w:r>
      <w:r w:rsidR="009A3C46" w:rsidRPr="00716C56">
        <w:rPr>
          <w:rFonts w:ascii="Verdana" w:hAnsi="Verdana"/>
          <w:sz w:val="28"/>
        </w:rPr>
        <w:t>1.0</w:t>
      </w:r>
    </w:p>
    <w:p w14:paraId="0602487E" w14:textId="77777777" w:rsidR="002369FF" w:rsidRPr="00716C56" w:rsidRDefault="002369FF">
      <w:pPr>
        <w:pStyle w:val="Ttulo"/>
        <w:rPr>
          <w:rFonts w:ascii="Verdana" w:hAnsi="Verdana"/>
          <w:sz w:val="28"/>
        </w:rPr>
      </w:pPr>
    </w:p>
    <w:p w14:paraId="20A3B53C" w14:textId="77777777" w:rsidR="002369FF" w:rsidRPr="00716C56" w:rsidRDefault="002369FF">
      <w:pPr>
        <w:jc w:val="right"/>
        <w:rPr>
          <w:rFonts w:ascii="Verdana" w:hAnsi="Verdana"/>
        </w:rPr>
      </w:pPr>
    </w:p>
    <w:p w14:paraId="00146829" w14:textId="77777777" w:rsidR="002369FF" w:rsidRPr="00716C56" w:rsidRDefault="002369FF">
      <w:pPr>
        <w:pStyle w:val="Textoindependiente"/>
        <w:rPr>
          <w:rFonts w:ascii="Verdana" w:hAnsi="Verdana"/>
        </w:rPr>
      </w:pPr>
    </w:p>
    <w:p w14:paraId="29EC8B78" w14:textId="77777777" w:rsidR="002369FF" w:rsidRPr="00716C56" w:rsidRDefault="002369FF">
      <w:pPr>
        <w:pStyle w:val="Textoindependiente"/>
        <w:rPr>
          <w:rFonts w:ascii="Verdana" w:hAnsi="Verdana"/>
        </w:rPr>
        <w:sectPr w:rsidR="002369FF" w:rsidRPr="00716C5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AF3244" w14:textId="598B9080" w:rsidR="002369FF" w:rsidRPr="00716C56" w:rsidRDefault="00883402">
      <w:pPr>
        <w:pStyle w:val="Ttulo"/>
        <w:rPr>
          <w:rFonts w:ascii="Verdana" w:hAnsi="Verdana"/>
          <w:color w:val="000000"/>
        </w:rPr>
      </w:pPr>
      <w:r w:rsidRPr="00716C56">
        <w:rPr>
          <w:rFonts w:ascii="Verdana" w:hAnsi="Verdana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69FF" w:rsidRPr="00716C56" w14:paraId="1E529397" w14:textId="77777777">
        <w:tc>
          <w:tcPr>
            <w:tcW w:w="2304" w:type="dxa"/>
          </w:tcPr>
          <w:p w14:paraId="4628409B" w14:textId="68FAD3A3" w:rsidR="002369FF" w:rsidRPr="00716C56" w:rsidRDefault="001B3DD3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716C56">
              <w:rPr>
                <w:rFonts w:ascii="Verdana" w:hAnsi="Verdana"/>
                <w:b/>
              </w:rPr>
              <w:t>Fecha</w:t>
            </w:r>
          </w:p>
        </w:tc>
        <w:tc>
          <w:tcPr>
            <w:tcW w:w="1152" w:type="dxa"/>
          </w:tcPr>
          <w:p w14:paraId="1143555A" w14:textId="3A6DC760" w:rsidR="002369FF" w:rsidRPr="00716C56" w:rsidRDefault="00CD23E2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716C56">
              <w:rPr>
                <w:rFonts w:ascii="Verdana" w:hAnsi="Verdana"/>
                <w:b/>
              </w:rPr>
              <w:t>Versi</w:t>
            </w:r>
            <w:r w:rsidR="001B3DD3" w:rsidRPr="00716C56">
              <w:rPr>
                <w:rFonts w:ascii="Verdana" w:hAnsi="Verdana"/>
                <w:b/>
              </w:rPr>
              <w:t>ó</w:t>
            </w:r>
            <w:r w:rsidRPr="00716C56">
              <w:rPr>
                <w:rFonts w:ascii="Verdana" w:hAnsi="Verdana"/>
                <w:b/>
              </w:rPr>
              <w:t>n</w:t>
            </w:r>
          </w:p>
        </w:tc>
        <w:tc>
          <w:tcPr>
            <w:tcW w:w="3744" w:type="dxa"/>
          </w:tcPr>
          <w:p w14:paraId="5F2E0568" w14:textId="71B3C753" w:rsidR="002369FF" w:rsidRPr="00716C56" w:rsidRDefault="00CD23E2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716C56">
              <w:rPr>
                <w:rFonts w:ascii="Verdana" w:hAnsi="Verdana"/>
                <w:b/>
              </w:rPr>
              <w:t>Descri</w:t>
            </w:r>
            <w:r w:rsidR="001B3DD3" w:rsidRPr="00716C56">
              <w:rPr>
                <w:rFonts w:ascii="Verdana" w:hAnsi="Verdana"/>
                <w:b/>
              </w:rPr>
              <w:t>pción</w:t>
            </w:r>
          </w:p>
        </w:tc>
        <w:tc>
          <w:tcPr>
            <w:tcW w:w="2304" w:type="dxa"/>
          </w:tcPr>
          <w:p w14:paraId="03924AF7" w14:textId="5BAEB162" w:rsidR="002369FF" w:rsidRPr="00716C56" w:rsidRDefault="001B3DD3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716C56">
              <w:rPr>
                <w:rFonts w:ascii="Verdana" w:hAnsi="Verdana"/>
                <w:b/>
              </w:rPr>
              <w:t>Autor</w:t>
            </w:r>
          </w:p>
        </w:tc>
      </w:tr>
      <w:tr w:rsidR="002369FF" w:rsidRPr="00716C56" w14:paraId="79671D16" w14:textId="77777777">
        <w:tc>
          <w:tcPr>
            <w:tcW w:w="2304" w:type="dxa"/>
          </w:tcPr>
          <w:p w14:paraId="60F4C1A0" w14:textId="65C00B2F" w:rsidR="002369FF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18/05/2021</w:t>
            </w:r>
          </w:p>
        </w:tc>
        <w:tc>
          <w:tcPr>
            <w:tcW w:w="1152" w:type="dxa"/>
          </w:tcPr>
          <w:p w14:paraId="28B4F2B0" w14:textId="39560AD7" w:rsidR="002369FF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0.1</w:t>
            </w:r>
          </w:p>
        </w:tc>
        <w:tc>
          <w:tcPr>
            <w:tcW w:w="3744" w:type="dxa"/>
          </w:tcPr>
          <w:p w14:paraId="2A5D96B0" w14:textId="137A01BD" w:rsidR="002369FF" w:rsidRPr="00716C56" w:rsidRDefault="007863C4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Se llevó a cabo el análisis de los resultados de las encuestas. </w:t>
            </w:r>
          </w:p>
          <w:p w14:paraId="40CF226E" w14:textId="71788F72" w:rsidR="007863C4" w:rsidRPr="00716C56" w:rsidRDefault="007863C4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Al final se llevó la interpretación de los resultados. </w:t>
            </w:r>
          </w:p>
        </w:tc>
        <w:tc>
          <w:tcPr>
            <w:tcW w:w="2304" w:type="dxa"/>
          </w:tcPr>
          <w:p w14:paraId="08865EE5" w14:textId="77777777" w:rsidR="00474B3E" w:rsidRPr="00716C56" w:rsidRDefault="007863C4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Noé Alejandro González Bautista </w:t>
            </w:r>
          </w:p>
          <w:p w14:paraId="65689D4A" w14:textId="7226751C" w:rsidR="007863C4" w:rsidRPr="00716C56" w:rsidRDefault="007863C4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Shannon Sen Perdomo</w:t>
            </w:r>
          </w:p>
        </w:tc>
      </w:tr>
      <w:tr w:rsidR="002369FF" w:rsidRPr="00716C56" w14:paraId="18FCBD44" w14:textId="77777777">
        <w:tc>
          <w:tcPr>
            <w:tcW w:w="2304" w:type="dxa"/>
          </w:tcPr>
          <w:p w14:paraId="03D3C2D7" w14:textId="51DA4CC8" w:rsidR="002369FF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23/05/2021</w:t>
            </w:r>
          </w:p>
        </w:tc>
        <w:tc>
          <w:tcPr>
            <w:tcW w:w="1152" w:type="dxa"/>
          </w:tcPr>
          <w:p w14:paraId="6DE670AB" w14:textId="65D4493B" w:rsidR="002369FF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0.2</w:t>
            </w:r>
          </w:p>
        </w:tc>
        <w:tc>
          <w:tcPr>
            <w:tcW w:w="3744" w:type="dxa"/>
          </w:tcPr>
          <w:p w14:paraId="3C7D43A9" w14:textId="5DC5D655" w:rsidR="002369FF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Prototipado de requisitos y restricciones</w:t>
            </w:r>
          </w:p>
        </w:tc>
        <w:tc>
          <w:tcPr>
            <w:tcW w:w="2304" w:type="dxa"/>
          </w:tcPr>
          <w:p w14:paraId="7CA8256E" w14:textId="77777777" w:rsidR="00A7001C" w:rsidRPr="00716C56" w:rsidRDefault="00A7001C" w:rsidP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Jorge Alberto Chí León </w:t>
            </w:r>
          </w:p>
          <w:p w14:paraId="2C9987D5" w14:textId="74A3C946" w:rsidR="002369FF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Alexandra Guadalupe Adelfa Oreza Mendicuti </w:t>
            </w:r>
          </w:p>
        </w:tc>
      </w:tr>
      <w:tr w:rsidR="002369FF" w:rsidRPr="00716C56" w14:paraId="5951B985" w14:textId="77777777">
        <w:tc>
          <w:tcPr>
            <w:tcW w:w="2304" w:type="dxa"/>
          </w:tcPr>
          <w:p w14:paraId="32F586BC" w14:textId="14D84871" w:rsidR="002369FF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27/05/2021</w:t>
            </w:r>
          </w:p>
        </w:tc>
        <w:tc>
          <w:tcPr>
            <w:tcW w:w="1152" w:type="dxa"/>
          </w:tcPr>
          <w:p w14:paraId="103EBA82" w14:textId="6892019A" w:rsidR="002369FF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0.3</w:t>
            </w:r>
          </w:p>
        </w:tc>
        <w:tc>
          <w:tcPr>
            <w:tcW w:w="3744" w:type="dxa"/>
          </w:tcPr>
          <w:p w14:paraId="5185C965" w14:textId="7A821B97" w:rsidR="002369FF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Evaluación y validación de los requisitos</w:t>
            </w:r>
          </w:p>
        </w:tc>
        <w:tc>
          <w:tcPr>
            <w:tcW w:w="2304" w:type="dxa"/>
          </w:tcPr>
          <w:p w14:paraId="178607DD" w14:textId="77777777" w:rsidR="00A7001C" w:rsidRPr="00716C56" w:rsidRDefault="00A7001C" w:rsidP="00A7001C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Shannon Sen Perdomo </w:t>
            </w:r>
          </w:p>
          <w:p w14:paraId="0BE8709F" w14:textId="77777777" w:rsidR="00A7001C" w:rsidRPr="00716C56" w:rsidRDefault="00A7001C" w:rsidP="00A7001C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Jorge Alberto Chí León </w:t>
            </w:r>
          </w:p>
          <w:p w14:paraId="6F35343D" w14:textId="77777777" w:rsidR="00A7001C" w:rsidRPr="00716C56" w:rsidRDefault="00A7001C" w:rsidP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Alexandra Guadalupe Adelfa Oreza Mendicuti </w:t>
            </w:r>
          </w:p>
          <w:p w14:paraId="148BFC10" w14:textId="6721F601" w:rsidR="002369FF" w:rsidRPr="00716C56" w:rsidRDefault="00A7001C" w:rsidP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Noé Alejandro González Bautista</w:t>
            </w:r>
          </w:p>
        </w:tc>
      </w:tr>
      <w:tr w:rsidR="007863C4" w:rsidRPr="00716C56" w14:paraId="1AC31213" w14:textId="77777777">
        <w:tc>
          <w:tcPr>
            <w:tcW w:w="2304" w:type="dxa"/>
          </w:tcPr>
          <w:p w14:paraId="49CAC513" w14:textId="28692A95" w:rsidR="007863C4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28/05/2021</w:t>
            </w:r>
          </w:p>
        </w:tc>
        <w:tc>
          <w:tcPr>
            <w:tcW w:w="1152" w:type="dxa"/>
          </w:tcPr>
          <w:p w14:paraId="02F7428C" w14:textId="42613D67" w:rsidR="007863C4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0.4</w:t>
            </w:r>
          </w:p>
        </w:tc>
        <w:tc>
          <w:tcPr>
            <w:tcW w:w="3744" w:type="dxa"/>
          </w:tcPr>
          <w:p w14:paraId="62C0A3C3" w14:textId="21324C0D" w:rsidR="007863C4" w:rsidRPr="00716C56" w:rsidRDefault="00A7001C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Especificación de requisitos </w:t>
            </w:r>
          </w:p>
        </w:tc>
        <w:tc>
          <w:tcPr>
            <w:tcW w:w="2304" w:type="dxa"/>
          </w:tcPr>
          <w:p w14:paraId="254FAF19" w14:textId="77777777" w:rsidR="00A7001C" w:rsidRPr="00716C56" w:rsidRDefault="00A7001C" w:rsidP="00A7001C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Shannon Sen Perdomo </w:t>
            </w:r>
          </w:p>
          <w:p w14:paraId="7CFD2A1F" w14:textId="77777777" w:rsidR="00A7001C" w:rsidRPr="00716C56" w:rsidRDefault="00A7001C" w:rsidP="00A7001C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Jorge Alberto Chí León </w:t>
            </w:r>
          </w:p>
          <w:p w14:paraId="1745D183" w14:textId="77777777" w:rsidR="00A7001C" w:rsidRPr="00716C56" w:rsidRDefault="00A7001C" w:rsidP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Alexandra Guadalupe Adelfa Oreza Mendicuti </w:t>
            </w:r>
          </w:p>
          <w:p w14:paraId="135764CF" w14:textId="05D1B217" w:rsidR="007863C4" w:rsidRPr="00716C56" w:rsidRDefault="00A7001C" w:rsidP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Noé Alejandro González Bautista </w:t>
            </w:r>
          </w:p>
        </w:tc>
      </w:tr>
      <w:tr w:rsidR="007863C4" w:rsidRPr="00716C56" w14:paraId="3D7B5FC9" w14:textId="77777777">
        <w:tc>
          <w:tcPr>
            <w:tcW w:w="2304" w:type="dxa"/>
          </w:tcPr>
          <w:p w14:paraId="48968E6E" w14:textId="0741A2E3" w:rsidR="007863C4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30/05/2021</w:t>
            </w:r>
          </w:p>
        </w:tc>
        <w:tc>
          <w:tcPr>
            <w:tcW w:w="1152" w:type="dxa"/>
          </w:tcPr>
          <w:p w14:paraId="52E2E069" w14:textId="172205F4" w:rsidR="007863C4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0.5</w:t>
            </w:r>
          </w:p>
        </w:tc>
        <w:tc>
          <w:tcPr>
            <w:tcW w:w="3744" w:type="dxa"/>
          </w:tcPr>
          <w:p w14:paraId="64C7FCCD" w14:textId="13C972DF" w:rsidR="007863C4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Se termina la identificación de restricciones</w:t>
            </w:r>
          </w:p>
        </w:tc>
        <w:tc>
          <w:tcPr>
            <w:tcW w:w="2304" w:type="dxa"/>
          </w:tcPr>
          <w:p w14:paraId="04167785" w14:textId="77777777" w:rsidR="00A7001C" w:rsidRPr="00716C56" w:rsidRDefault="00A7001C" w:rsidP="00A7001C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Shannon Sen Perdomo </w:t>
            </w:r>
          </w:p>
          <w:p w14:paraId="6CF3CF74" w14:textId="77777777" w:rsidR="00A7001C" w:rsidRPr="00716C56" w:rsidRDefault="00A7001C" w:rsidP="00A7001C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Jorge Alberto Chí León </w:t>
            </w:r>
          </w:p>
          <w:p w14:paraId="606A8070" w14:textId="77777777" w:rsidR="00A7001C" w:rsidRPr="00716C56" w:rsidRDefault="00A7001C" w:rsidP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Alexandra Guadalupe Adelfa Oreza Mendicuti </w:t>
            </w:r>
          </w:p>
          <w:p w14:paraId="673A2A73" w14:textId="70CE26B8" w:rsidR="007863C4" w:rsidRPr="00716C56" w:rsidRDefault="00A7001C" w:rsidP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Noé Alejandro González Bautista</w:t>
            </w:r>
          </w:p>
        </w:tc>
      </w:tr>
      <w:tr w:rsidR="007863C4" w:rsidRPr="00716C56" w14:paraId="5C3DFCA5" w14:textId="77777777">
        <w:tc>
          <w:tcPr>
            <w:tcW w:w="2304" w:type="dxa"/>
          </w:tcPr>
          <w:p w14:paraId="5BD29714" w14:textId="35713BB5" w:rsidR="007863C4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30/05/2021</w:t>
            </w:r>
          </w:p>
        </w:tc>
        <w:tc>
          <w:tcPr>
            <w:tcW w:w="1152" w:type="dxa"/>
          </w:tcPr>
          <w:p w14:paraId="38FAC783" w14:textId="1A67D781" w:rsidR="007863C4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1.0</w:t>
            </w:r>
          </w:p>
        </w:tc>
        <w:tc>
          <w:tcPr>
            <w:tcW w:w="3744" w:type="dxa"/>
          </w:tcPr>
          <w:p w14:paraId="1C4B7DE6" w14:textId="50CC0D1D" w:rsidR="00A7001C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Se terminaron las otras secciones del ERS </w:t>
            </w:r>
          </w:p>
          <w:p w14:paraId="3F1FEDEC" w14:textId="4B513115" w:rsidR="00A7001C" w:rsidRPr="00716C56" w:rsidRDefault="00A7001C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Revisión de ortografía y estructura </w:t>
            </w:r>
            <w:r w:rsidRPr="00716C56">
              <w:rPr>
                <w:rFonts w:ascii="Verdana" w:hAnsi="Verdana"/>
                <w:lang w:val="es-MX"/>
              </w:rPr>
              <w:lastRenderedPageBreak/>
              <w:t>del ERS</w:t>
            </w:r>
          </w:p>
          <w:p w14:paraId="07C4BFFD" w14:textId="2FB05F79" w:rsidR="007863C4" w:rsidRPr="00716C56" w:rsidRDefault="007863C4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Se terminó el documento ERS con un cumplimiento del 100%</w:t>
            </w:r>
          </w:p>
        </w:tc>
        <w:tc>
          <w:tcPr>
            <w:tcW w:w="2304" w:type="dxa"/>
          </w:tcPr>
          <w:p w14:paraId="30D5C868" w14:textId="77777777" w:rsidR="007863C4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lastRenderedPageBreak/>
              <w:t xml:space="preserve">Shannon Sen Perdomo </w:t>
            </w:r>
          </w:p>
          <w:p w14:paraId="3D24DF0A" w14:textId="77777777" w:rsidR="007863C4" w:rsidRPr="00716C56" w:rsidRDefault="007863C4">
            <w:pPr>
              <w:pStyle w:val="Tabletext"/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 xml:space="preserve">Jorge Alberto Chí </w:t>
            </w:r>
            <w:r w:rsidRPr="00716C56">
              <w:rPr>
                <w:rFonts w:ascii="Verdana" w:hAnsi="Verdana"/>
              </w:rPr>
              <w:lastRenderedPageBreak/>
              <w:t xml:space="preserve">León </w:t>
            </w:r>
          </w:p>
          <w:p w14:paraId="334ACB81" w14:textId="77777777" w:rsidR="007863C4" w:rsidRPr="00716C56" w:rsidRDefault="007863C4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Alexandra Guadalupe Adelfa Oreza Mendicuti </w:t>
            </w:r>
          </w:p>
          <w:p w14:paraId="220606C2" w14:textId="7E9234A2" w:rsidR="007863C4" w:rsidRPr="00716C56" w:rsidRDefault="007863C4">
            <w:pPr>
              <w:pStyle w:val="Tabletext"/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Noé Alejandro González Bautista</w:t>
            </w:r>
          </w:p>
        </w:tc>
      </w:tr>
    </w:tbl>
    <w:p w14:paraId="626CF62C" w14:textId="77777777" w:rsidR="002369FF" w:rsidRPr="00716C56" w:rsidRDefault="002369FF">
      <w:pPr>
        <w:rPr>
          <w:rFonts w:ascii="Verdana" w:hAnsi="Verdana"/>
          <w:lang w:val="es-MX"/>
        </w:rPr>
      </w:pPr>
    </w:p>
    <w:p w14:paraId="092CF3B8" w14:textId="0F6C5C53" w:rsidR="002369FF" w:rsidRPr="00716C56" w:rsidRDefault="00CD23E2">
      <w:pPr>
        <w:pStyle w:val="Ttulo"/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br w:type="page"/>
      </w:r>
      <w:r w:rsidRPr="00716C56">
        <w:rPr>
          <w:rFonts w:ascii="Verdana" w:hAnsi="Verdana"/>
          <w:lang w:val="es-MX"/>
        </w:rPr>
        <w:lastRenderedPageBreak/>
        <w:t>Tabl</w:t>
      </w:r>
      <w:r w:rsidR="007E61BA" w:rsidRPr="00716C56">
        <w:rPr>
          <w:rFonts w:ascii="Verdana" w:hAnsi="Verdana"/>
          <w:lang w:val="es-MX"/>
        </w:rPr>
        <w:t>a de contenido</w:t>
      </w:r>
    </w:p>
    <w:p w14:paraId="781650AC" w14:textId="63A0CAA5" w:rsidR="00642E7E" w:rsidRPr="00716C56" w:rsidRDefault="00CD23E2">
      <w:pPr>
        <w:pStyle w:val="TDC1"/>
        <w:tabs>
          <w:tab w:val="left" w:pos="432"/>
        </w:tabs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</w:rPr>
        <w:fldChar w:fldCharType="begin"/>
      </w:r>
      <w:r w:rsidRPr="00716C56">
        <w:rPr>
          <w:rFonts w:ascii="Verdana" w:hAnsi="Verdana"/>
          <w:lang w:val="es-MX"/>
        </w:rPr>
        <w:instrText xml:space="preserve"> TOC \o "1-3" </w:instrText>
      </w:r>
      <w:r w:rsidRPr="00716C56">
        <w:rPr>
          <w:rFonts w:ascii="Verdana" w:hAnsi="Verdana"/>
        </w:rPr>
        <w:fldChar w:fldCharType="separate"/>
      </w:r>
      <w:r w:rsidR="00642E7E" w:rsidRPr="00716C56">
        <w:rPr>
          <w:rFonts w:ascii="Verdana" w:hAnsi="Verdana"/>
          <w:noProof/>
          <w:lang w:val="es-MX"/>
        </w:rPr>
        <w:t>1.</w:t>
      </w:r>
      <w:r w:rsidR="00642E7E"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="00642E7E" w:rsidRPr="00716C56">
        <w:rPr>
          <w:rFonts w:ascii="Verdana" w:hAnsi="Verdana"/>
          <w:noProof/>
          <w:lang w:val="es-MX"/>
        </w:rPr>
        <w:t>Introducción</w:t>
      </w:r>
      <w:r w:rsidR="00642E7E" w:rsidRPr="00716C56">
        <w:rPr>
          <w:rFonts w:ascii="Verdana" w:hAnsi="Verdana"/>
          <w:noProof/>
          <w:lang w:val="es-MX"/>
        </w:rPr>
        <w:tab/>
      </w:r>
      <w:r w:rsidR="00642E7E" w:rsidRPr="00716C56">
        <w:rPr>
          <w:rFonts w:ascii="Verdana" w:hAnsi="Verdana"/>
          <w:noProof/>
        </w:rPr>
        <w:fldChar w:fldCharType="begin"/>
      </w:r>
      <w:r w:rsidR="00642E7E" w:rsidRPr="00716C56">
        <w:rPr>
          <w:rFonts w:ascii="Verdana" w:hAnsi="Verdana"/>
          <w:noProof/>
          <w:lang w:val="es-MX"/>
        </w:rPr>
        <w:instrText xml:space="preserve"> PAGEREF _Toc73263738 \h </w:instrText>
      </w:r>
      <w:r w:rsidR="00642E7E" w:rsidRPr="00716C56">
        <w:rPr>
          <w:rFonts w:ascii="Verdana" w:hAnsi="Verdana"/>
          <w:noProof/>
        </w:rPr>
      </w:r>
      <w:r w:rsidR="00642E7E" w:rsidRPr="00716C56">
        <w:rPr>
          <w:rFonts w:ascii="Verdana" w:hAnsi="Verdana"/>
          <w:noProof/>
        </w:rPr>
        <w:fldChar w:fldCharType="separate"/>
      </w:r>
      <w:r w:rsidR="00642E7E" w:rsidRPr="00716C56">
        <w:rPr>
          <w:rFonts w:ascii="Verdana" w:hAnsi="Verdana"/>
          <w:noProof/>
          <w:lang w:val="es-MX"/>
        </w:rPr>
        <w:t>4</w:t>
      </w:r>
      <w:r w:rsidR="00642E7E" w:rsidRPr="00716C56">
        <w:rPr>
          <w:rFonts w:ascii="Verdana" w:hAnsi="Verdana"/>
          <w:noProof/>
        </w:rPr>
        <w:fldChar w:fldCharType="end"/>
      </w:r>
    </w:p>
    <w:p w14:paraId="0B21BF50" w14:textId="08DC97A1" w:rsidR="00642E7E" w:rsidRPr="00716C56" w:rsidRDefault="00642E7E">
      <w:pPr>
        <w:pStyle w:val="TDC2"/>
        <w:tabs>
          <w:tab w:val="left" w:pos="1000"/>
        </w:tabs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bCs/>
          <w:noProof/>
          <w:lang w:val="es-MX"/>
        </w:rPr>
        <w:t>1.1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Propósito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_Toc73263739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4</w:t>
      </w:r>
      <w:r w:rsidRPr="00716C56">
        <w:rPr>
          <w:rFonts w:ascii="Verdana" w:hAnsi="Verdana"/>
          <w:noProof/>
        </w:rPr>
        <w:fldChar w:fldCharType="end"/>
      </w:r>
    </w:p>
    <w:p w14:paraId="28B51809" w14:textId="1E6C365B" w:rsidR="00642E7E" w:rsidRPr="00716C56" w:rsidRDefault="00642E7E">
      <w:pPr>
        <w:pStyle w:val="TDC2"/>
        <w:tabs>
          <w:tab w:val="left" w:pos="1000"/>
        </w:tabs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bCs/>
          <w:noProof/>
          <w:lang w:val="es-MX"/>
        </w:rPr>
        <w:t>1.2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Alcance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_Toc73263740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4</w:t>
      </w:r>
      <w:r w:rsidRPr="00716C56">
        <w:rPr>
          <w:rFonts w:ascii="Verdana" w:hAnsi="Verdana"/>
          <w:noProof/>
        </w:rPr>
        <w:fldChar w:fldCharType="end"/>
      </w:r>
    </w:p>
    <w:p w14:paraId="4667DF0C" w14:textId="743B0523" w:rsidR="00642E7E" w:rsidRPr="00716C56" w:rsidRDefault="00642E7E">
      <w:pPr>
        <w:pStyle w:val="TDC2"/>
        <w:tabs>
          <w:tab w:val="left" w:pos="1000"/>
        </w:tabs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bCs/>
          <w:noProof/>
          <w:lang w:val="es-MX"/>
        </w:rPr>
        <w:t>1.3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Definición, acrónimos y abreviaciones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_Toc73263741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4</w:t>
      </w:r>
      <w:r w:rsidRPr="00716C56">
        <w:rPr>
          <w:rFonts w:ascii="Verdana" w:hAnsi="Verdana"/>
          <w:noProof/>
        </w:rPr>
        <w:fldChar w:fldCharType="end"/>
      </w:r>
    </w:p>
    <w:p w14:paraId="19E497AB" w14:textId="2BC2028A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1.3.1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Definición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_Toc73263742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719B3975" w14:textId="33A745BD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1.3.2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Acrónimos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_Toc73263743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6AF84280" w14:textId="62FD0A5A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1.3.3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Abreviaciones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_Toc73263744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511C1239" w14:textId="1126C5E2" w:rsidR="00642E7E" w:rsidRPr="00716C56" w:rsidRDefault="00642E7E">
      <w:pPr>
        <w:pStyle w:val="TDC2"/>
        <w:tabs>
          <w:tab w:val="left" w:pos="1000"/>
        </w:tabs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bCs/>
          <w:noProof/>
          <w:lang w:val="es-MX"/>
        </w:rPr>
        <w:t>1.4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Referencias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_Toc73263745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3CF3F9F0" w14:textId="18968882" w:rsidR="00642E7E" w:rsidRPr="00716C56" w:rsidRDefault="00642E7E">
      <w:pPr>
        <w:pStyle w:val="TDC2"/>
        <w:tabs>
          <w:tab w:val="left" w:pos="1000"/>
        </w:tabs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bCs/>
          <w:noProof/>
          <w:lang w:val="es-MX"/>
        </w:rPr>
        <w:t>1.5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Resumen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_Toc73263746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76C82EDF" w14:textId="4CC2B643" w:rsidR="00642E7E" w:rsidRPr="00716C56" w:rsidRDefault="00642E7E">
      <w:pPr>
        <w:pStyle w:val="TDC1"/>
        <w:tabs>
          <w:tab w:val="left" w:pos="432"/>
        </w:tabs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2.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Descripción general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_Toc73263747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78BB142C" w14:textId="673E9E40" w:rsidR="00642E7E" w:rsidRPr="00716C56" w:rsidRDefault="00642E7E">
      <w:pPr>
        <w:pStyle w:val="TDC2"/>
        <w:tabs>
          <w:tab w:val="left" w:pos="1000"/>
        </w:tabs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bCs/>
          <w:noProof/>
          <w:lang w:val="es-MX"/>
        </w:rPr>
        <w:t>2.1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Perspectiva del producto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_Toc73263748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3C01E33B" w14:textId="2621D63B" w:rsidR="00642E7E" w:rsidRPr="00716C56" w:rsidRDefault="00642E7E">
      <w:pPr>
        <w:pStyle w:val="TDC2"/>
        <w:tabs>
          <w:tab w:val="left" w:pos="1000"/>
        </w:tabs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bCs/>
          <w:noProof/>
          <w:lang w:val="es-MX"/>
        </w:rPr>
        <w:t>2.2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Funciones del producto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_Toc73263749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2F772307" w14:textId="37FDE838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2.2.1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Gestión de estudiantes con posibles riesgos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_Toc73263750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0887A028" w14:textId="616A19A1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2.2.2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Reporte de estudiantes con posibles riesgos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_Toc73263751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5617E57D" w14:textId="20938719" w:rsidR="00642E7E" w:rsidRPr="00716C56" w:rsidRDefault="00642E7E">
      <w:pPr>
        <w:pStyle w:val="TDC2"/>
        <w:tabs>
          <w:tab w:val="left" w:pos="1000"/>
        </w:tabs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bCs/>
          <w:noProof/>
          <w:lang w:val="es-MX"/>
        </w:rPr>
        <w:t>2.3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Características de los usuarios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_Toc73263752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6DCBC6C5" w14:textId="7BD1843F" w:rsidR="00642E7E" w:rsidRPr="00716C56" w:rsidRDefault="00642E7E">
      <w:pPr>
        <w:pStyle w:val="TDC2"/>
        <w:tabs>
          <w:tab w:val="left" w:pos="1000"/>
        </w:tabs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bCs/>
          <w:noProof/>
          <w:lang w:val="es-MX"/>
        </w:rPr>
        <w:t>2.4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Restricciones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_Toc73263753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3D957604" w14:textId="3A29CD18" w:rsidR="00642E7E" w:rsidRPr="00716C56" w:rsidRDefault="00642E7E">
      <w:pPr>
        <w:pStyle w:val="TDC2"/>
        <w:tabs>
          <w:tab w:val="left" w:pos="1000"/>
        </w:tabs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bCs/>
          <w:noProof/>
          <w:lang w:val="es-MX"/>
        </w:rPr>
        <w:t>2.5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Suposiciones y dependencias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_Toc73263754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29DD5A6F" w14:textId="4E06FE3D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2.5.1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Suposiciones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_Toc73263755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2BE32C24" w14:textId="4A6DFB61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2.5.2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Dependencias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_Toc73263756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4521366C" w14:textId="211C018A" w:rsidR="00642E7E" w:rsidRPr="00716C56" w:rsidRDefault="00642E7E">
      <w:pPr>
        <w:pStyle w:val="TDC1"/>
        <w:tabs>
          <w:tab w:val="left" w:pos="432"/>
        </w:tabs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Especificación de requisitos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_Toc73263757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2631A2CE" w14:textId="04BF4699" w:rsidR="00642E7E" w:rsidRPr="00716C56" w:rsidRDefault="00642E7E">
      <w:pPr>
        <w:pStyle w:val="TDC2"/>
        <w:tabs>
          <w:tab w:val="left" w:pos="1000"/>
        </w:tabs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bCs/>
          <w:noProof/>
          <w:lang w:val="es-MX"/>
        </w:rPr>
        <w:t>3.1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Requisitos comunes de las interfaces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_Toc73263758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593F7CF2" w14:textId="6F51CFC5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3.1.1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Interfaces de usuario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_Toc73263759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73A92E05" w14:textId="3C6F8D1E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3.1.2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Interfaces de hardware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_Toc73263760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3C577B6A" w14:textId="57F82D1E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3.1.3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Interfaces de software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_Toc73263761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03266641" w14:textId="33D00F73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3.1.4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Interfaces de comunicación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_Toc73263762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732D8FCC" w14:textId="2CF4E6BB" w:rsidR="00642E7E" w:rsidRPr="00716C56" w:rsidRDefault="00642E7E">
      <w:pPr>
        <w:pStyle w:val="TDC2"/>
        <w:tabs>
          <w:tab w:val="left" w:pos="1000"/>
        </w:tabs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bCs/>
          <w:noProof/>
          <w:lang w:val="es-MX"/>
        </w:rPr>
        <w:t>3.2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Requisitos Funcionales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_Toc73263763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35F26A31" w14:textId="54945555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3.2.1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Datos de inicio de sesión para estudiantes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_Toc73263764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2FE0A58E" w14:textId="1A8A4162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3.2.2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Funciones de estudiantes en el sistema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_Toc73263765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583C0490" w14:textId="3C3ACCB4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3.2.3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Gestión por administrador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_Toc73263766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1187E933" w14:textId="005FD0B1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3.2.4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Emitir reportes de estudiantes potenciales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_Toc73263767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2609F7AF" w14:textId="7DE68C07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3.2.5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Manejo de usuarios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_Toc73263768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676FCA37" w14:textId="5E244A0E" w:rsidR="00642E7E" w:rsidRPr="00716C56" w:rsidRDefault="00642E7E">
      <w:pPr>
        <w:pStyle w:val="TDC2"/>
        <w:tabs>
          <w:tab w:val="left" w:pos="1000"/>
        </w:tabs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bCs/>
          <w:noProof/>
          <w:lang w:val="es-MX"/>
        </w:rPr>
        <w:t>3.3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Requisitos No Funcionales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_Toc73263769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46AD916C" w14:textId="72AC97F6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3.3.1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Rendimiento en el inicio de sesión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_Toc73263770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0BB0B63A" w14:textId="349D0877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3.3.2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Rendimiento en el cierre de sesión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_Toc73263771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154B8852" w14:textId="48CEEA04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3.3.3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Ambiente de desarrollo del sistema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_Toc73263772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0DB95C94" w14:textId="1592F81C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3.3.4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Interacción del sistema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_Toc73263773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1B214261" w14:textId="380654C8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3.3.5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Colores del sistema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_Toc73263774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65FC47F2" w14:textId="4AE6533D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3.3.6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Retroalimentación del sistema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_Toc73263775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1A60FE69" w14:textId="09AE8D1C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3.3.7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Comunicación cifrada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_Toc73263776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160CC06A" w14:textId="6C34497C" w:rsidR="00642E7E" w:rsidRPr="00716C56" w:rsidRDefault="00642E7E">
      <w:pPr>
        <w:pStyle w:val="TDC3"/>
        <w:rPr>
          <w:rFonts w:ascii="Verdana" w:hAnsi="Verdana"/>
          <w:noProof/>
          <w:sz w:val="22"/>
          <w:szCs w:val="22"/>
          <w:lang w:val="es-MX" w:eastAsia="es-MX"/>
        </w:rPr>
      </w:pPr>
      <w:r w:rsidRPr="00716C56">
        <w:rPr>
          <w:rFonts w:ascii="Verdana" w:hAnsi="Verdana"/>
          <w:noProof/>
          <w:lang w:val="es-MX"/>
        </w:rPr>
        <w:t>3.3.8</w:t>
      </w:r>
      <w:r w:rsidRPr="00716C56">
        <w:rPr>
          <w:rFonts w:ascii="Verdana" w:hAnsi="Verdana"/>
          <w:noProof/>
          <w:sz w:val="22"/>
          <w:szCs w:val="22"/>
          <w:lang w:val="es-MX" w:eastAsia="es-MX"/>
        </w:rPr>
        <w:tab/>
      </w:r>
      <w:r w:rsidRPr="00716C56">
        <w:rPr>
          <w:rFonts w:ascii="Verdana" w:hAnsi="Verdana"/>
          <w:noProof/>
          <w:lang w:val="es-MX"/>
        </w:rPr>
        <w:t>Número de intentos de validación</w:t>
      </w:r>
      <w:r w:rsidRPr="00716C56">
        <w:rPr>
          <w:rFonts w:ascii="Verdana" w:hAnsi="Verdana"/>
          <w:noProof/>
          <w:lang w:val="es-MX"/>
        </w:rPr>
        <w:tab/>
      </w:r>
      <w:r w:rsidRPr="00716C56">
        <w:rPr>
          <w:rFonts w:ascii="Verdana" w:hAnsi="Verdana"/>
          <w:noProof/>
        </w:rPr>
        <w:fldChar w:fldCharType="begin"/>
      </w:r>
      <w:r w:rsidRPr="00716C56">
        <w:rPr>
          <w:rFonts w:ascii="Verdana" w:hAnsi="Verdana"/>
          <w:noProof/>
          <w:lang w:val="es-MX"/>
        </w:rPr>
        <w:instrText xml:space="preserve"> PAGEREF _Toc73263777 \h </w:instrText>
      </w:r>
      <w:r w:rsidRPr="00716C56">
        <w:rPr>
          <w:rFonts w:ascii="Verdana" w:hAnsi="Verdana"/>
          <w:noProof/>
        </w:rPr>
      </w:r>
      <w:r w:rsidRPr="00716C56">
        <w:rPr>
          <w:rFonts w:ascii="Verdana" w:hAnsi="Verdana"/>
          <w:noProof/>
        </w:rPr>
        <w:fldChar w:fldCharType="separate"/>
      </w:r>
      <w:r w:rsidRPr="00716C56">
        <w:rPr>
          <w:rFonts w:ascii="Verdana" w:hAnsi="Verdana"/>
          <w:noProof/>
          <w:lang w:val="es-MX"/>
        </w:rPr>
        <w:t>5</w:t>
      </w:r>
      <w:r w:rsidRPr="00716C56">
        <w:rPr>
          <w:rFonts w:ascii="Verdana" w:hAnsi="Verdana"/>
          <w:noProof/>
        </w:rPr>
        <w:fldChar w:fldCharType="end"/>
      </w:r>
    </w:p>
    <w:p w14:paraId="40145E94" w14:textId="023E53D1" w:rsidR="002369FF" w:rsidRPr="00716C56" w:rsidRDefault="00CD23E2">
      <w:pPr>
        <w:pStyle w:val="Ttulo"/>
        <w:rPr>
          <w:rFonts w:ascii="Verdana" w:hAnsi="Verdana"/>
          <w:lang w:val="es-MX"/>
        </w:rPr>
      </w:pPr>
      <w:r w:rsidRPr="00716C56">
        <w:rPr>
          <w:rFonts w:ascii="Verdana" w:hAnsi="Verdana"/>
          <w:b w:val="0"/>
        </w:rPr>
        <w:fldChar w:fldCharType="end"/>
      </w:r>
      <w:r w:rsidRPr="00716C56">
        <w:rPr>
          <w:rFonts w:ascii="Verdana" w:hAnsi="Verdana"/>
          <w:lang w:val="es-MX"/>
        </w:rPr>
        <w:br w:type="page"/>
      </w:r>
      <w:r w:rsidR="00FB3965" w:rsidRPr="00716C56">
        <w:rPr>
          <w:rFonts w:ascii="Verdana" w:hAnsi="Verdana"/>
          <w:lang w:val="es-MX"/>
        </w:rPr>
        <w:lastRenderedPageBreak/>
        <w:t>Especificación de Requisitos de Software</w:t>
      </w:r>
      <w:r w:rsidRPr="00716C56">
        <w:rPr>
          <w:rFonts w:ascii="Verdana" w:hAnsi="Verdana"/>
          <w:lang w:val="es-MX"/>
        </w:rPr>
        <w:t xml:space="preserve"> </w:t>
      </w:r>
    </w:p>
    <w:p w14:paraId="687D33AC" w14:textId="30D0A801" w:rsidR="002369FF" w:rsidRPr="00716C56" w:rsidRDefault="00474B3E">
      <w:pPr>
        <w:pStyle w:val="Ttulo1"/>
        <w:rPr>
          <w:rFonts w:ascii="Verdana" w:hAnsi="Verdana"/>
        </w:rPr>
      </w:pPr>
      <w:bookmarkStart w:id="0" w:name="_Toc73263738"/>
      <w:r w:rsidRPr="00716C56">
        <w:rPr>
          <w:rFonts w:ascii="Verdana" w:hAnsi="Verdana"/>
        </w:rPr>
        <w:t>Introducción</w:t>
      </w:r>
      <w:bookmarkEnd w:id="0"/>
    </w:p>
    <w:p w14:paraId="4FC9F445" w14:textId="0F6B05B3" w:rsidR="00D33565" w:rsidRPr="00716C56" w:rsidRDefault="00D33565" w:rsidP="00D33565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Este documento es una Especificación de Requisitos </w:t>
      </w:r>
      <w:r w:rsidR="00E612D1">
        <w:rPr>
          <w:rFonts w:ascii="Verdana" w:hAnsi="Verdana"/>
          <w:lang w:val="es-MX"/>
        </w:rPr>
        <w:t xml:space="preserve">de </w:t>
      </w:r>
      <w:r w:rsidRPr="00716C56">
        <w:rPr>
          <w:rFonts w:ascii="Verdana" w:hAnsi="Verdana"/>
          <w:lang w:val="es-MX"/>
        </w:rPr>
        <w:t>Software (</w:t>
      </w:r>
      <w:r w:rsidRPr="00474542">
        <w:rPr>
          <w:rFonts w:ascii="Verdana" w:hAnsi="Verdana"/>
          <w:color w:val="000000"/>
          <w:lang w:val="es-MX"/>
        </w:rPr>
        <w:t>ERS</w:t>
      </w:r>
      <w:r w:rsidRPr="00716C56">
        <w:rPr>
          <w:rFonts w:ascii="Verdana" w:hAnsi="Verdana"/>
          <w:lang w:val="es-MX"/>
        </w:rPr>
        <w:t>) para el sistema Overthinking. Esta especificación se ha estructurado basándose en las directrices dadas por el estándar del Proceso Racional Unificado(</w:t>
      </w:r>
      <w:r w:rsidRPr="00474542">
        <w:rPr>
          <w:rFonts w:ascii="Verdana" w:hAnsi="Verdana"/>
          <w:color w:val="000000"/>
          <w:lang w:val="es-MX"/>
        </w:rPr>
        <w:t>RUP</w:t>
      </w:r>
      <w:r w:rsidRPr="00716C56">
        <w:rPr>
          <w:rFonts w:ascii="Verdana" w:hAnsi="Verdana"/>
          <w:lang w:val="es-MX"/>
        </w:rPr>
        <w:t xml:space="preserve">). </w:t>
      </w:r>
    </w:p>
    <w:p w14:paraId="6DA40C21" w14:textId="03E8940E" w:rsidR="002369FF" w:rsidRPr="00716C56" w:rsidRDefault="00474B3E">
      <w:pPr>
        <w:pStyle w:val="Ttulo2"/>
        <w:rPr>
          <w:rFonts w:ascii="Verdana" w:hAnsi="Verdana"/>
        </w:rPr>
      </w:pPr>
      <w:bookmarkStart w:id="1" w:name="_Toc73263739"/>
      <w:r w:rsidRPr="00716C56">
        <w:rPr>
          <w:rFonts w:ascii="Verdana" w:hAnsi="Verdana"/>
        </w:rPr>
        <w:t>Propósito</w:t>
      </w:r>
      <w:bookmarkEnd w:id="1"/>
    </w:p>
    <w:p w14:paraId="0C8499DB" w14:textId="02F674F5" w:rsidR="00D33565" w:rsidRPr="00716C56" w:rsidRDefault="00D33565" w:rsidP="00D33565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El presente documento tiene como propósito definir de manera clara y precisa todas las funcionalidades y restricciones del sistema que se desea construir. </w:t>
      </w:r>
    </w:p>
    <w:p w14:paraId="769EC375" w14:textId="5C1DF20D" w:rsidR="00D33565" w:rsidRPr="00716C56" w:rsidRDefault="00FB3965" w:rsidP="00D33565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Esta especificación está sujeta a revisiones por el equipo de desarrollo, que se recogerán por medio de sucesivas versiones del documento hasta alcanzar su aprobación por el profesor de la materia de </w:t>
      </w:r>
      <w:r w:rsidR="00E612D1" w:rsidRPr="00474542">
        <w:rPr>
          <w:rFonts w:ascii="Verdana" w:hAnsi="Verdana"/>
          <w:color w:val="000000"/>
          <w:lang w:val="es-MX"/>
        </w:rPr>
        <w:t>IHC</w:t>
      </w:r>
      <w:r w:rsidRPr="00716C56">
        <w:rPr>
          <w:rFonts w:ascii="Verdana" w:hAnsi="Verdana"/>
          <w:lang w:val="es-MX"/>
        </w:rPr>
        <w:t xml:space="preserve">. Una vez aprobado servirá de base al equipo de desarrollo para la construcción del nuevo sistema. </w:t>
      </w:r>
    </w:p>
    <w:p w14:paraId="3C3238F8" w14:textId="30C31B18" w:rsidR="002369FF" w:rsidRPr="00716C56" w:rsidRDefault="00474B3E">
      <w:pPr>
        <w:pStyle w:val="Ttulo2"/>
        <w:rPr>
          <w:rFonts w:ascii="Verdana" w:hAnsi="Verdana"/>
        </w:rPr>
      </w:pPr>
      <w:bookmarkStart w:id="2" w:name="_Toc73263740"/>
      <w:r w:rsidRPr="00716C56">
        <w:rPr>
          <w:rFonts w:ascii="Verdana" w:hAnsi="Verdana"/>
        </w:rPr>
        <w:t>Alcance</w:t>
      </w:r>
      <w:bookmarkEnd w:id="2"/>
    </w:p>
    <w:p w14:paraId="47F3350B" w14:textId="364600BA" w:rsidR="008215BD" w:rsidRPr="00716C56" w:rsidRDefault="008215BD" w:rsidP="008215BD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El alcance del sistema es brindar a los estudiantes de la </w:t>
      </w:r>
      <w:r w:rsidRPr="00474542">
        <w:rPr>
          <w:rFonts w:ascii="Verdana" w:hAnsi="Verdana"/>
          <w:color w:val="000000"/>
          <w:lang w:val="es-MX"/>
        </w:rPr>
        <w:t>UADY FMAT</w:t>
      </w:r>
      <w:r w:rsidRPr="00716C56">
        <w:rPr>
          <w:rFonts w:ascii="Verdana" w:hAnsi="Verdana"/>
          <w:lang w:val="es-MX"/>
        </w:rPr>
        <w:t xml:space="preserve"> un medio por el cual ellos puedan encontrar frases motivacionales que los ayuden a sentirse mejor</w:t>
      </w:r>
      <w:r w:rsidR="00F14425" w:rsidRPr="00716C56">
        <w:rPr>
          <w:rFonts w:ascii="Verdana" w:hAnsi="Verdana"/>
          <w:lang w:val="es-MX"/>
        </w:rPr>
        <w:t xml:space="preserve">, así como permitir crear frases para ayudar a otros de los estudiantes. </w:t>
      </w:r>
      <w:r w:rsidRPr="00716C56">
        <w:rPr>
          <w:rFonts w:ascii="Verdana" w:hAnsi="Verdana"/>
          <w:lang w:val="es-MX"/>
        </w:rPr>
        <w:t xml:space="preserve"> </w:t>
      </w:r>
    </w:p>
    <w:p w14:paraId="06CD5A6C" w14:textId="5846D238" w:rsidR="002369FF" w:rsidRPr="00716C56" w:rsidRDefault="00474B3E">
      <w:pPr>
        <w:pStyle w:val="Ttulo2"/>
        <w:rPr>
          <w:rFonts w:ascii="Verdana" w:hAnsi="Verdana"/>
          <w:lang w:val="es-MX"/>
        </w:rPr>
      </w:pPr>
      <w:bookmarkStart w:id="3" w:name="_Toc73263741"/>
      <w:r w:rsidRPr="00716C56">
        <w:rPr>
          <w:rFonts w:ascii="Verdana" w:hAnsi="Verdana"/>
          <w:lang w:val="es-MX"/>
        </w:rPr>
        <w:t>Definición, acrónimos y abreviaciones</w:t>
      </w:r>
      <w:bookmarkEnd w:id="3"/>
    </w:p>
    <w:p w14:paraId="452550D0" w14:textId="478617EA" w:rsidR="00F14425" w:rsidRPr="00A2574F" w:rsidRDefault="00F14425" w:rsidP="00F14425">
      <w:pPr>
        <w:pStyle w:val="Ttulo3"/>
        <w:rPr>
          <w:rFonts w:ascii="Verdana" w:hAnsi="Verdana"/>
          <w:lang w:val="es-MX"/>
        </w:rPr>
      </w:pPr>
      <w:bookmarkStart w:id="4" w:name="_Toc73263742"/>
      <w:r w:rsidRPr="00A2574F">
        <w:rPr>
          <w:rFonts w:ascii="Verdana" w:hAnsi="Verdana"/>
          <w:lang w:val="es-MX"/>
        </w:rPr>
        <w:t>Definición</w:t>
      </w:r>
      <w:bookmarkEnd w:id="4"/>
      <w:r w:rsidRPr="00A2574F">
        <w:rPr>
          <w:rFonts w:ascii="Verdana" w:hAnsi="Verdana"/>
          <w:lang w:val="es-MX"/>
        </w:rPr>
        <w:t xml:space="preserve"> </w:t>
      </w:r>
    </w:p>
    <w:p w14:paraId="7E5058E0" w14:textId="559290CC" w:rsidR="00A2574F" w:rsidRPr="00E612D1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 w:rsidRPr="00E612D1">
        <w:rPr>
          <w:rFonts w:ascii="Verdana" w:hAnsi="Verdana"/>
          <w:lang w:val="es-MX"/>
        </w:rPr>
        <w:t>MySQL: S</w:t>
      </w:r>
      <w:hyperlink r:id="rId11" w:tooltip="Sistema de gestión de bases de datos" w:history="1">
        <w:r w:rsidRPr="00E612D1">
          <w:rPr>
            <w:rFonts w:ascii="Verdana" w:hAnsi="Verdana"/>
            <w:lang w:val="es-MX"/>
          </w:rPr>
          <w:t>istema de gestión de bases de datos</w:t>
        </w:r>
      </w:hyperlink>
      <w:r w:rsidRPr="00E612D1">
        <w:rPr>
          <w:rFonts w:ascii="Verdana" w:hAnsi="Verdana"/>
          <w:lang w:val="es-MX"/>
        </w:rPr>
        <w:t> </w:t>
      </w:r>
      <w:hyperlink r:id="rId12" w:history="1">
        <w:r w:rsidRPr="00E612D1">
          <w:rPr>
            <w:rFonts w:ascii="Verdana" w:hAnsi="Verdana"/>
            <w:lang w:val="es-MX"/>
          </w:rPr>
          <w:t>relacional</w:t>
        </w:r>
      </w:hyperlink>
      <w:r w:rsidRPr="00E612D1">
        <w:rPr>
          <w:rFonts w:ascii="Verdana" w:hAnsi="Verdana"/>
          <w:lang w:val="es-MX"/>
        </w:rPr>
        <w:t> desarrollado bajo licencia dual: </w:t>
      </w:r>
      <w:hyperlink r:id="rId13" w:tooltip="Licencia pública general (aún no redactado)" w:history="1">
        <w:r w:rsidRPr="00E612D1">
          <w:rPr>
            <w:rFonts w:ascii="Verdana" w:hAnsi="Verdana"/>
            <w:lang w:val="es-MX"/>
          </w:rPr>
          <w:t>Licencia pública general</w:t>
        </w:r>
      </w:hyperlink>
      <w:r w:rsidRPr="00E612D1">
        <w:rPr>
          <w:rFonts w:ascii="Verdana" w:hAnsi="Verdana"/>
          <w:lang w:val="es-MX"/>
        </w:rPr>
        <w:t>/</w:t>
      </w:r>
      <w:hyperlink r:id="rId14" w:tooltip="Software propietario" w:history="1">
        <w:r w:rsidRPr="00E612D1">
          <w:rPr>
            <w:rFonts w:ascii="Verdana" w:hAnsi="Verdana"/>
            <w:lang w:val="es-MX"/>
          </w:rPr>
          <w:t>Licencia comercial</w:t>
        </w:r>
      </w:hyperlink>
      <w:r w:rsidRPr="00E612D1">
        <w:rPr>
          <w:rFonts w:ascii="Verdana" w:hAnsi="Verdana"/>
          <w:lang w:val="es-MX"/>
        </w:rPr>
        <w:t> por </w:t>
      </w:r>
      <w:hyperlink r:id="rId15" w:tooltip="Oracle Corporation" w:history="1">
        <w:r w:rsidRPr="00E612D1">
          <w:rPr>
            <w:rFonts w:ascii="Verdana" w:hAnsi="Verdana"/>
            <w:lang w:val="es-MX"/>
          </w:rPr>
          <w:t>Oracle Corporation</w:t>
        </w:r>
      </w:hyperlink>
      <w:r w:rsidRPr="00E612D1">
        <w:rPr>
          <w:rFonts w:ascii="Verdana" w:hAnsi="Verdana"/>
          <w:lang w:val="es-MX"/>
        </w:rPr>
        <w:t> y está considerada como la </w:t>
      </w:r>
      <w:hyperlink r:id="rId16" w:tooltip="Base de datos" w:history="1">
        <w:r w:rsidRPr="00E612D1">
          <w:rPr>
            <w:rFonts w:ascii="Verdana" w:hAnsi="Verdana"/>
            <w:lang w:val="es-MX"/>
          </w:rPr>
          <w:t>base de datos</w:t>
        </w:r>
      </w:hyperlink>
      <w:r w:rsidRPr="00E612D1">
        <w:rPr>
          <w:rFonts w:ascii="Verdana" w:hAnsi="Verdana"/>
          <w:lang w:val="es-MX"/>
        </w:rPr>
        <w:t> de </w:t>
      </w:r>
      <w:hyperlink r:id="rId17" w:history="1">
        <w:r w:rsidRPr="00E612D1">
          <w:rPr>
            <w:rFonts w:ascii="Verdana" w:hAnsi="Verdana"/>
            <w:lang w:val="es-MX"/>
          </w:rPr>
          <w:t>código abierto</w:t>
        </w:r>
      </w:hyperlink>
      <w:r w:rsidRPr="00E612D1">
        <w:rPr>
          <w:rFonts w:ascii="Verdana" w:hAnsi="Verdana"/>
          <w:lang w:val="es-MX"/>
        </w:rPr>
        <w:t> más popular del mund</w:t>
      </w:r>
      <w:r w:rsidR="00926EE8">
        <w:rPr>
          <w:rFonts w:ascii="Verdana" w:hAnsi="Verdana"/>
          <w:lang w:val="es-MX"/>
        </w:rPr>
        <w:t>o</w:t>
      </w:r>
      <w:r w:rsidRPr="00E612D1">
        <w:rPr>
          <w:rFonts w:ascii="Verdana" w:hAnsi="Verdana"/>
          <w:lang w:val="es-MX"/>
        </w:rPr>
        <w:t xml:space="preserve"> y una de las m</w:t>
      </w:r>
      <w:r w:rsidRPr="00E612D1">
        <w:rPr>
          <w:rFonts w:ascii="Verdana" w:hAnsi="Verdana" w:cs="Verdana"/>
          <w:lang w:val="es-MX"/>
        </w:rPr>
        <w:t>á</w:t>
      </w:r>
      <w:r w:rsidRPr="00E612D1">
        <w:rPr>
          <w:rFonts w:ascii="Verdana" w:hAnsi="Verdana"/>
          <w:lang w:val="es-MX"/>
        </w:rPr>
        <w:t>s populares en general junto a </w:t>
      </w:r>
      <w:hyperlink r:id="rId18" w:tooltip="Microsoft SQL Server" w:history="1">
        <w:r w:rsidRPr="00E612D1">
          <w:rPr>
            <w:rFonts w:ascii="Verdana" w:hAnsi="Verdana"/>
            <w:lang w:val="es-MX"/>
          </w:rPr>
          <w:t>Oracle</w:t>
        </w:r>
      </w:hyperlink>
      <w:r w:rsidRPr="00E612D1">
        <w:rPr>
          <w:rFonts w:ascii="Verdana" w:hAnsi="Verdana"/>
          <w:lang w:val="es-MX"/>
        </w:rPr>
        <w:t> y </w:t>
      </w:r>
      <w:hyperlink r:id="rId19" w:history="1">
        <w:r w:rsidRPr="00E612D1">
          <w:rPr>
            <w:rFonts w:ascii="Verdana" w:hAnsi="Verdana"/>
            <w:lang w:val="es-MX"/>
          </w:rPr>
          <w:t>Microsoft SQL Server</w:t>
        </w:r>
      </w:hyperlink>
      <w:r w:rsidRPr="00E612D1">
        <w:rPr>
          <w:rFonts w:ascii="Verdana" w:hAnsi="Verdana"/>
          <w:lang w:val="es-MX"/>
        </w:rPr>
        <w:t>, todo para entornos de </w:t>
      </w:r>
      <w:hyperlink r:id="rId20" w:tooltip="Desarrollo web" w:history="1">
        <w:r w:rsidRPr="00E612D1">
          <w:rPr>
            <w:rFonts w:ascii="Verdana" w:hAnsi="Verdana"/>
            <w:lang w:val="es-MX"/>
          </w:rPr>
          <w:t>desarrollo web</w:t>
        </w:r>
      </w:hyperlink>
      <w:r w:rsidRPr="00E612D1">
        <w:rPr>
          <w:rFonts w:ascii="Verdana" w:hAnsi="Verdana"/>
          <w:lang w:val="es-MX"/>
        </w:rPr>
        <w:t>.</w:t>
      </w:r>
    </w:p>
    <w:p w14:paraId="2F8D2335" w14:textId="79589952" w:rsidR="00E612D1" w:rsidRPr="00E612D1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 w:rsidRPr="00E612D1">
        <w:rPr>
          <w:rFonts w:ascii="Verdana" w:hAnsi="Verdana"/>
          <w:lang w:val="es-MX"/>
        </w:rPr>
        <w:t>HTML: S</w:t>
      </w:r>
      <w:r w:rsidRPr="00E612D1">
        <w:rPr>
          <w:rFonts w:ascii="Verdana" w:hAnsi="Verdana"/>
          <w:lang w:val="es-MX"/>
        </w:rPr>
        <w:t>iglas en inglés de HyperText Markup Language, hace referencia al lenguaje de marcado para la elaboración de páginas web. </w:t>
      </w:r>
    </w:p>
    <w:p w14:paraId="62E25F61" w14:textId="562BD43E" w:rsidR="00E612D1" w:rsidRPr="00E612D1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 w:rsidRPr="00E612D1">
        <w:rPr>
          <w:rFonts w:ascii="Verdana" w:hAnsi="Verdana"/>
          <w:lang w:val="es-MX"/>
        </w:rPr>
        <w:t xml:space="preserve">JavaScript: </w:t>
      </w:r>
      <w:r w:rsidRPr="00E612D1">
        <w:rPr>
          <w:rFonts w:ascii="Verdana" w:hAnsi="Verdana"/>
        </w:rPr>
        <w:t>L</w:t>
      </w:r>
      <w:r w:rsidRPr="00E612D1">
        <w:rPr>
          <w:rFonts w:ascii="Verdana" w:hAnsi="Verdana"/>
          <w:lang w:val="es-MX"/>
        </w:rPr>
        <w:t>enguaje de programación encargado de dotar de mayor interactividad y dinamismo a las páginas web.</w:t>
      </w:r>
    </w:p>
    <w:p w14:paraId="3824AD02" w14:textId="6491BBEB" w:rsidR="00E612D1" w:rsidRPr="00E612D1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 w:rsidRPr="00E612D1">
        <w:rPr>
          <w:rFonts w:ascii="Verdana" w:hAnsi="Verdana"/>
          <w:lang w:val="es-MX"/>
        </w:rPr>
        <w:t>CSS: L</w:t>
      </w:r>
      <w:r w:rsidRPr="00E612D1">
        <w:rPr>
          <w:rFonts w:ascii="Verdana" w:hAnsi="Verdana"/>
          <w:lang w:val="es-MX"/>
        </w:rPr>
        <w:t>enguaje de diseño gráfico para definir y crear la presentación de un documento estructurado escrito en un lenguaje de marcado</w:t>
      </w:r>
      <w:r w:rsidR="00926EE8">
        <w:rPr>
          <w:rFonts w:ascii="Verdana" w:hAnsi="Verdana"/>
          <w:lang w:val="es-MX"/>
        </w:rPr>
        <w:t>.</w:t>
      </w:r>
    </w:p>
    <w:p w14:paraId="564954DB" w14:textId="055FC841" w:rsidR="00E612D1" w:rsidRPr="00E612D1" w:rsidRDefault="00E612D1" w:rsidP="00E612D1">
      <w:pPr>
        <w:numPr>
          <w:ilvl w:val="0"/>
          <w:numId w:val="9"/>
        </w:numPr>
        <w:rPr>
          <w:rFonts w:ascii="Verdana" w:hAnsi="Verdana"/>
          <w:lang w:val="es-MX"/>
        </w:rPr>
      </w:pPr>
      <w:r w:rsidRPr="00E612D1">
        <w:rPr>
          <w:rFonts w:ascii="Verdana" w:hAnsi="Verdana"/>
          <w:lang w:val="es-MX"/>
        </w:rPr>
        <w:t>PHP: L</w:t>
      </w:r>
      <w:r w:rsidRPr="00E612D1">
        <w:rPr>
          <w:rFonts w:ascii="Verdana" w:hAnsi="Verdana"/>
          <w:lang w:val="es-MX"/>
        </w:rPr>
        <w:t>enguaje de programación de uso general que se adapta especialmente al desarrollo web</w:t>
      </w:r>
      <w:r w:rsidR="00926EE8">
        <w:rPr>
          <w:rFonts w:ascii="Verdana" w:hAnsi="Verdana"/>
          <w:lang w:val="es-MX"/>
        </w:rPr>
        <w:t>.</w:t>
      </w:r>
    </w:p>
    <w:p w14:paraId="10E3B8CC" w14:textId="598D52D8" w:rsidR="00E612D1" w:rsidRPr="00E612D1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 w:rsidRPr="00E612D1">
        <w:rPr>
          <w:rFonts w:ascii="Verdana" w:hAnsi="Verdana"/>
          <w:lang w:val="es-MX"/>
        </w:rPr>
        <w:t xml:space="preserve">VSC: </w:t>
      </w:r>
      <w:r w:rsidRPr="00E612D1">
        <w:rPr>
          <w:rFonts w:ascii="Verdana" w:hAnsi="Verdana"/>
          <w:lang w:val="es-MX"/>
        </w:rPr>
        <w:t>Visual Studio Code es un editor de código fuente desarrollado por Microsoft para Windows, Linux y macOS</w:t>
      </w:r>
      <w:r w:rsidR="00926EE8">
        <w:rPr>
          <w:rFonts w:ascii="Verdana" w:hAnsi="Verdana"/>
          <w:lang w:val="es-MX"/>
        </w:rPr>
        <w:t>.</w:t>
      </w:r>
    </w:p>
    <w:p w14:paraId="3C7A76EB" w14:textId="1DB001B6" w:rsidR="00E612D1" w:rsidRPr="00E612D1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 w:rsidRPr="00E612D1">
        <w:rPr>
          <w:rFonts w:ascii="Verdana" w:hAnsi="Verdana"/>
          <w:lang w:val="es-MX"/>
        </w:rPr>
        <w:t>Go: L</w:t>
      </w:r>
      <w:r w:rsidRPr="00E612D1">
        <w:rPr>
          <w:rFonts w:ascii="Verdana" w:hAnsi="Verdana"/>
          <w:lang w:val="es-MX"/>
        </w:rPr>
        <w:t>enguaje de programación concurrente y compilado inspirado en la sintaxis de C</w:t>
      </w:r>
      <w:r w:rsidR="00926EE8">
        <w:rPr>
          <w:rFonts w:ascii="Verdana" w:hAnsi="Verdana"/>
          <w:lang w:val="es-MX"/>
        </w:rPr>
        <w:t>.</w:t>
      </w:r>
    </w:p>
    <w:p w14:paraId="105F27E1" w14:textId="6D257D85" w:rsidR="00E612D1" w:rsidRPr="00E612D1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 w:rsidRPr="00E612D1">
        <w:rPr>
          <w:rFonts w:ascii="Verdana" w:hAnsi="Verdana"/>
          <w:lang w:val="es-MX"/>
        </w:rPr>
        <w:t>Click: A</w:t>
      </w:r>
      <w:r w:rsidRPr="00E612D1">
        <w:rPr>
          <w:rFonts w:ascii="Verdana" w:hAnsi="Verdana"/>
          <w:lang w:val="es-MX"/>
        </w:rPr>
        <w:t>cción de pulsar cualquier botón o tecla del dispositivo apuntador de la computadora</w:t>
      </w:r>
      <w:r w:rsidR="00926EE8">
        <w:rPr>
          <w:rFonts w:ascii="Verdana" w:hAnsi="Verdana"/>
          <w:lang w:val="es-MX"/>
        </w:rPr>
        <w:t>.</w:t>
      </w:r>
    </w:p>
    <w:p w14:paraId="4703D0B4" w14:textId="1732C707" w:rsidR="00F14425" w:rsidRPr="00A2574F" w:rsidRDefault="00F14425" w:rsidP="00F14425">
      <w:pPr>
        <w:pStyle w:val="Ttulo3"/>
        <w:rPr>
          <w:rFonts w:ascii="Verdana" w:hAnsi="Verdana"/>
          <w:lang w:val="es-MX"/>
        </w:rPr>
      </w:pPr>
      <w:bookmarkStart w:id="5" w:name="_Toc73263743"/>
      <w:r w:rsidRPr="00A2574F">
        <w:rPr>
          <w:rFonts w:ascii="Verdana" w:hAnsi="Verdana"/>
          <w:lang w:val="es-MX"/>
        </w:rPr>
        <w:t>Acrónimos</w:t>
      </w:r>
      <w:bookmarkEnd w:id="5"/>
    </w:p>
    <w:p w14:paraId="120A21E0" w14:textId="216466BF" w:rsidR="00A2574F" w:rsidRDefault="00A2574F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ERS</w:t>
      </w:r>
      <w:r w:rsidR="00E612D1">
        <w:rPr>
          <w:rFonts w:ascii="Verdana" w:hAnsi="Verdana"/>
          <w:lang w:val="es-MX"/>
        </w:rPr>
        <w:t>: Especificación de Requisitos de Software</w:t>
      </w:r>
    </w:p>
    <w:p w14:paraId="5E152772" w14:textId="2347C23F" w:rsidR="00A2574F" w:rsidRDefault="00A2574F" w:rsidP="00E612D1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RUP</w:t>
      </w:r>
      <w:r w:rsidR="00E612D1">
        <w:rPr>
          <w:rFonts w:ascii="Verdana" w:hAnsi="Verdana"/>
          <w:lang w:val="es-MX"/>
        </w:rPr>
        <w:t xml:space="preserve">: Proceso Racional Unificado </w:t>
      </w:r>
    </w:p>
    <w:p w14:paraId="1A4B97C6" w14:textId="3ECB0A33" w:rsidR="00E612D1" w:rsidRPr="00E612D1" w:rsidRDefault="00E612D1" w:rsidP="00E612D1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IHC: Interacción Humano-Computadora</w:t>
      </w:r>
    </w:p>
    <w:p w14:paraId="0BADB38F" w14:textId="6D2B01B7" w:rsidR="00A2574F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UADY FMAT: Universidad Autónoma de Yucatán Facultad de Matemáticas</w:t>
      </w:r>
    </w:p>
    <w:p w14:paraId="49C1BD9A" w14:textId="38888E2C" w:rsidR="00E612D1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IBM: International Business Machines</w:t>
      </w:r>
    </w:p>
    <w:p w14:paraId="28626694" w14:textId="59AD8978" w:rsidR="00E612D1" w:rsidRPr="00E612D1" w:rsidRDefault="00E612D1" w:rsidP="00E612D1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CAE: Centro de Atención al Estudiante UADY</w:t>
      </w:r>
    </w:p>
    <w:p w14:paraId="435014B4" w14:textId="3FC5BBAC" w:rsidR="00F14425" w:rsidRPr="00A2574F" w:rsidRDefault="00F14425" w:rsidP="00F14425">
      <w:pPr>
        <w:pStyle w:val="Ttulo3"/>
        <w:rPr>
          <w:rFonts w:ascii="Verdana" w:hAnsi="Verdana"/>
          <w:lang w:val="es-MX"/>
        </w:rPr>
      </w:pPr>
      <w:bookmarkStart w:id="6" w:name="_Toc73263744"/>
      <w:r w:rsidRPr="00A2574F">
        <w:rPr>
          <w:rFonts w:ascii="Verdana" w:hAnsi="Verdana"/>
          <w:lang w:val="es-MX"/>
        </w:rPr>
        <w:lastRenderedPageBreak/>
        <w:t>Abreviaciones</w:t>
      </w:r>
      <w:bookmarkEnd w:id="6"/>
    </w:p>
    <w:p w14:paraId="1FBD87AF" w14:textId="4F28AB96" w:rsidR="00A2574F" w:rsidRDefault="00E612D1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NA: No Aplica</w:t>
      </w:r>
    </w:p>
    <w:p w14:paraId="664B6D09" w14:textId="143D7583" w:rsidR="00B50EF0" w:rsidRDefault="00B50EF0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RF: Requisito funcional</w:t>
      </w:r>
    </w:p>
    <w:p w14:paraId="14D1D35F" w14:textId="2C0A6A87" w:rsidR="00B50EF0" w:rsidRPr="00A2574F" w:rsidRDefault="00B50EF0" w:rsidP="00A2574F">
      <w:pPr>
        <w:numPr>
          <w:ilvl w:val="0"/>
          <w:numId w:val="9"/>
        </w:numPr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RNF: Requisito no funcional</w:t>
      </w:r>
    </w:p>
    <w:p w14:paraId="59300126" w14:textId="74A4243E" w:rsidR="002369FF" w:rsidRPr="00A2574F" w:rsidRDefault="00883402">
      <w:pPr>
        <w:pStyle w:val="Ttulo2"/>
        <w:rPr>
          <w:rFonts w:ascii="Verdana" w:hAnsi="Verdana"/>
        </w:rPr>
      </w:pPr>
      <w:bookmarkStart w:id="7" w:name="_Toc73263745"/>
      <w:r w:rsidRPr="00A2574F">
        <w:rPr>
          <w:rFonts w:ascii="Verdana" w:hAnsi="Verdana"/>
        </w:rPr>
        <w:t>Referencias</w:t>
      </w:r>
      <w:bookmarkEnd w:id="7"/>
    </w:p>
    <w:p w14:paraId="4BC0DED2" w14:textId="0907F391" w:rsidR="008215BD" w:rsidRPr="00716C56" w:rsidRDefault="00F14425" w:rsidP="00CD23E2">
      <w:pPr>
        <w:numPr>
          <w:ilvl w:val="0"/>
          <w:numId w:val="7"/>
        </w:numPr>
        <w:rPr>
          <w:rFonts w:ascii="Verdana" w:hAnsi="Verdana"/>
        </w:rPr>
      </w:pPr>
      <w:r w:rsidRPr="00716C56">
        <w:rPr>
          <w:rFonts w:ascii="Verdana" w:hAnsi="Verdana"/>
        </w:rPr>
        <w:t>RUP Guidelines: Software Requirements Specification</w:t>
      </w:r>
      <w:r w:rsidR="009E2712" w:rsidRPr="00716C56">
        <w:rPr>
          <w:rFonts w:ascii="Verdana" w:hAnsi="Verdana"/>
        </w:rPr>
        <w:t xml:space="preserve">. </w:t>
      </w:r>
      <w:r w:rsidR="009E2712" w:rsidRPr="00474542">
        <w:rPr>
          <w:rFonts w:ascii="Verdana" w:hAnsi="Verdana"/>
          <w:color w:val="000000"/>
        </w:rPr>
        <w:t>IBM</w:t>
      </w:r>
      <w:r w:rsidR="009E2712" w:rsidRPr="00716C56">
        <w:rPr>
          <w:rFonts w:ascii="Verdana" w:hAnsi="Verdana"/>
        </w:rPr>
        <w:t xml:space="preserve"> Corporation.</w:t>
      </w:r>
    </w:p>
    <w:p w14:paraId="6722DCEC" w14:textId="41310504" w:rsidR="002369FF" w:rsidRPr="00716C56" w:rsidRDefault="00883402">
      <w:pPr>
        <w:pStyle w:val="Ttulo2"/>
        <w:rPr>
          <w:rFonts w:ascii="Verdana" w:hAnsi="Verdana"/>
        </w:rPr>
      </w:pPr>
      <w:bookmarkStart w:id="8" w:name="_Toc73263746"/>
      <w:r w:rsidRPr="00716C56">
        <w:rPr>
          <w:rFonts w:ascii="Verdana" w:hAnsi="Verdana"/>
        </w:rPr>
        <w:t>Resumen</w:t>
      </w:r>
      <w:bookmarkEnd w:id="8"/>
    </w:p>
    <w:p w14:paraId="109A456B" w14:textId="7FB3003F" w:rsidR="008215BD" w:rsidRPr="00716C56" w:rsidRDefault="009E2712" w:rsidP="008215BD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El ERS está compuesto de la siguiente manera:</w:t>
      </w:r>
    </w:p>
    <w:p w14:paraId="656C1D75" w14:textId="095520CE" w:rsidR="009E2712" w:rsidRPr="00716C56" w:rsidRDefault="009E2712" w:rsidP="00CD23E2">
      <w:pPr>
        <w:numPr>
          <w:ilvl w:val="0"/>
          <w:numId w:val="7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Introducción: En ésta sección se detalla los objetivos que tiene el </w:t>
      </w:r>
      <w:r w:rsidR="00716C56">
        <w:rPr>
          <w:rFonts w:ascii="Verdana" w:hAnsi="Verdana"/>
          <w:lang w:val="es-MX"/>
        </w:rPr>
        <w:t>ERS</w:t>
      </w:r>
      <w:r w:rsidRPr="00716C56">
        <w:rPr>
          <w:rFonts w:ascii="Verdana" w:hAnsi="Verdana"/>
          <w:lang w:val="es-MX"/>
        </w:rPr>
        <w:t xml:space="preserve"> y de nuestro sistema en forma general.</w:t>
      </w:r>
    </w:p>
    <w:p w14:paraId="047DD185" w14:textId="4E43A21A" w:rsidR="009E2712" w:rsidRPr="00716C56" w:rsidRDefault="009E2712" w:rsidP="00CD23E2">
      <w:pPr>
        <w:numPr>
          <w:ilvl w:val="0"/>
          <w:numId w:val="7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Descripción general: Describe una perspectiva general del producto a desarrollarse, como también las características del usuario y las limitaciones que podría tener.</w:t>
      </w:r>
    </w:p>
    <w:p w14:paraId="13AE947E" w14:textId="54DEFB0C" w:rsidR="009E2712" w:rsidRPr="00716C56" w:rsidRDefault="009E2712" w:rsidP="00CD23E2">
      <w:pPr>
        <w:numPr>
          <w:ilvl w:val="0"/>
          <w:numId w:val="7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Requerimientos específicos: Muestra paso a paso todos los requerimientos que el usuario desea en el producto final.</w:t>
      </w:r>
    </w:p>
    <w:p w14:paraId="02C3203A" w14:textId="1270FA6B" w:rsidR="002369FF" w:rsidRPr="00716C56" w:rsidRDefault="00883402">
      <w:pPr>
        <w:pStyle w:val="Ttulo1"/>
        <w:rPr>
          <w:rFonts w:ascii="Verdana" w:hAnsi="Verdana"/>
        </w:rPr>
      </w:pPr>
      <w:bookmarkStart w:id="9" w:name="_Toc73263747"/>
      <w:r w:rsidRPr="00716C56">
        <w:rPr>
          <w:rFonts w:ascii="Verdana" w:hAnsi="Verdana"/>
        </w:rPr>
        <w:t>Descripción general</w:t>
      </w:r>
      <w:bookmarkEnd w:id="9"/>
    </w:p>
    <w:p w14:paraId="13438429" w14:textId="7587349B" w:rsidR="00A95DAC" w:rsidRPr="00716C56" w:rsidRDefault="00A95DAC" w:rsidP="00A95DAC">
      <w:pPr>
        <w:pStyle w:val="Ttulo2"/>
        <w:rPr>
          <w:rFonts w:ascii="Verdana" w:hAnsi="Verdana"/>
          <w:lang w:val="es-MX"/>
        </w:rPr>
      </w:pPr>
      <w:bookmarkStart w:id="10" w:name="_Toc73263748"/>
      <w:r w:rsidRPr="00716C56">
        <w:rPr>
          <w:rFonts w:ascii="Verdana" w:hAnsi="Verdana"/>
          <w:lang w:val="es-MX"/>
        </w:rPr>
        <w:t>Perspectiva del producto</w:t>
      </w:r>
      <w:bookmarkEnd w:id="10"/>
    </w:p>
    <w:p w14:paraId="4D8AF9A7" w14:textId="54A85505" w:rsidR="00A95DAC" w:rsidRPr="00716C56" w:rsidRDefault="00EC54D6" w:rsidP="00EC54D6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El sistema Overthinking está enfocado en brindar un apoyo emocional a los estudiantes por medio de frase motivacionales que otros han creado. Además de dar un mejor seguimiento de estudiantes que presenten o se identifiquen con problemas con salud mental</w:t>
      </w:r>
      <w:r w:rsidR="00A95DAC" w:rsidRPr="00716C56">
        <w:rPr>
          <w:rFonts w:ascii="Verdana" w:hAnsi="Verdana"/>
          <w:lang w:val="es-MX"/>
        </w:rPr>
        <w:t>.</w:t>
      </w:r>
    </w:p>
    <w:p w14:paraId="58D27CAD" w14:textId="77A03DEE" w:rsidR="00A95DAC" w:rsidRPr="00716C56" w:rsidRDefault="00A95DAC" w:rsidP="00A95DAC">
      <w:pPr>
        <w:pStyle w:val="Ttulo2"/>
        <w:rPr>
          <w:rFonts w:ascii="Verdana" w:hAnsi="Verdana"/>
          <w:lang w:val="es-MX"/>
        </w:rPr>
      </w:pPr>
      <w:bookmarkStart w:id="11" w:name="_Toc73263749"/>
      <w:r w:rsidRPr="00716C56">
        <w:rPr>
          <w:rFonts w:ascii="Verdana" w:hAnsi="Verdana"/>
          <w:lang w:val="es-MX"/>
        </w:rPr>
        <w:t>Funciones del producto</w:t>
      </w:r>
      <w:bookmarkEnd w:id="11"/>
    </w:p>
    <w:p w14:paraId="454A7FFA" w14:textId="77777777" w:rsidR="00C11ACB" w:rsidRPr="00716C56" w:rsidRDefault="00C11ACB" w:rsidP="00EC54D6">
      <w:pPr>
        <w:rPr>
          <w:rFonts w:ascii="Verdana" w:hAnsi="Verdana"/>
          <w:lang w:val="es-MX"/>
        </w:rPr>
      </w:pPr>
    </w:p>
    <w:p w14:paraId="63965777" w14:textId="77777777" w:rsidR="00C11ACB" w:rsidRPr="00716C56" w:rsidRDefault="00C11ACB" w:rsidP="00EC54D6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En términos generales, el sistema debe tener las siguientes funciones: </w:t>
      </w:r>
    </w:p>
    <w:p w14:paraId="1BF5C065" w14:textId="32E91A14" w:rsidR="00C11ACB" w:rsidRPr="00716C56" w:rsidRDefault="00C11ACB" w:rsidP="00CD23E2">
      <w:pPr>
        <w:numPr>
          <w:ilvl w:val="0"/>
          <w:numId w:val="4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Gestión de estudiantes con posibles riesgos</w:t>
      </w:r>
    </w:p>
    <w:p w14:paraId="6C6C4849" w14:textId="6127B72A" w:rsidR="0036439C" w:rsidRPr="00716C56" w:rsidRDefault="00C11ACB" w:rsidP="00CD23E2">
      <w:pPr>
        <w:numPr>
          <w:ilvl w:val="0"/>
          <w:numId w:val="4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Reporte de estudiantes </w:t>
      </w:r>
      <w:r w:rsidR="0036439C" w:rsidRPr="00716C56">
        <w:rPr>
          <w:rFonts w:ascii="Verdana" w:hAnsi="Verdana"/>
          <w:lang w:val="es-MX"/>
        </w:rPr>
        <w:t>con posibles riesgos</w:t>
      </w:r>
    </w:p>
    <w:p w14:paraId="305DCCA0" w14:textId="5DD8B359" w:rsidR="0036439C" w:rsidRPr="00716C56" w:rsidRDefault="0036439C" w:rsidP="0036439C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Cada uno de estas funciones del sistema se describan a continuación con mayor detalle:</w:t>
      </w:r>
    </w:p>
    <w:p w14:paraId="71540109" w14:textId="5E40BF59" w:rsidR="0036439C" w:rsidRPr="00716C56" w:rsidRDefault="0036439C" w:rsidP="0036439C">
      <w:pPr>
        <w:pStyle w:val="Ttulo3"/>
        <w:rPr>
          <w:rFonts w:ascii="Verdana" w:hAnsi="Verdana"/>
          <w:lang w:val="es-MX"/>
        </w:rPr>
      </w:pPr>
      <w:bookmarkStart w:id="12" w:name="_Toc73263750"/>
      <w:r w:rsidRPr="00716C56">
        <w:rPr>
          <w:rFonts w:ascii="Verdana" w:hAnsi="Verdana"/>
          <w:lang w:val="es-MX"/>
        </w:rPr>
        <w:t>Gestión de estudiantes con posibles riesgos</w:t>
      </w:r>
      <w:bookmarkEnd w:id="12"/>
    </w:p>
    <w:p w14:paraId="0F79C3E8" w14:textId="302B20E6" w:rsidR="0036439C" w:rsidRPr="00716C56" w:rsidRDefault="00C11ACB" w:rsidP="00EC54D6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Este sistema se enfoca principalmente en que los estudiantes </w:t>
      </w:r>
      <w:r w:rsidR="00642E7E" w:rsidRPr="00716C56">
        <w:rPr>
          <w:rFonts w:ascii="Verdana" w:hAnsi="Verdana"/>
          <w:lang w:val="es-MX"/>
        </w:rPr>
        <w:t xml:space="preserve">UADY FMAT </w:t>
      </w:r>
      <w:r w:rsidRPr="00716C56">
        <w:rPr>
          <w:rFonts w:ascii="Verdana" w:hAnsi="Verdana"/>
          <w:lang w:val="es-MX"/>
        </w:rPr>
        <w:t>se apoyen con f</w:t>
      </w:r>
      <w:r w:rsidR="00642E7E" w:rsidRPr="00716C56">
        <w:rPr>
          <w:rFonts w:ascii="Verdana" w:hAnsi="Verdana"/>
          <w:lang w:val="es-MX"/>
        </w:rPr>
        <w:t>r</w:t>
      </w:r>
      <w:r w:rsidRPr="00716C56">
        <w:rPr>
          <w:rFonts w:ascii="Verdana" w:hAnsi="Verdana"/>
          <w:lang w:val="es-MX"/>
        </w:rPr>
        <w:t>ases motivacionales los unos entre otros, sin embargo también tiene una función de gran importancia que es la gestión de los estudiantes de la UADY</w:t>
      </w:r>
      <w:r w:rsidR="00716C56">
        <w:rPr>
          <w:rFonts w:ascii="Verdana" w:hAnsi="Verdana"/>
          <w:lang w:val="es-MX"/>
        </w:rPr>
        <w:t xml:space="preserve"> FMAT</w:t>
      </w:r>
      <w:r w:rsidRPr="00716C56">
        <w:rPr>
          <w:rFonts w:ascii="Verdana" w:hAnsi="Verdana"/>
          <w:lang w:val="es-MX"/>
        </w:rPr>
        <w:t xml:space="preserve"> que presenten posibles riesgos de salud mental</w:t>
      </w:r>
      <w:r w:rsidR="0036439C" w:rsidRPr="00716C56">
        <w:rPr>
          <w:rFonts w:ascii="Verdana" w:hAnsi="Verdana"/>
          <w:lang w:val="es-MX"/>
        </w:rPr>
        <w:t>.</w:t>
      </w:r>
    </w:p>
    <w:p w14:paraId="2F4F8C78" w14:textId="31C38D26" w:rsidR="0036439C" w:rsidRPr="00716C56" w:rsidRDefault="0036439C" w:rsidP="0036439C">
      <w:pPr>
        <w:pStyle w:val="Ttulo3"/>
        <w:rPr>
          <w:rFonts w:ascii="Verdana" w:hAnsi="Verdana"/>
          <w:lang w:val="es-MX"/>
        </w:rPr>
      </w:pPr>
      <w:bookmarkStart w:id="13" w:name="_Toc73263751"/>
      <w:r w:rsidRPr="00716C56">
        <w:rPr>
          <w:rFonts w:ascii="Verdana" w:hAnsi="Verdana"/>
          <w:lang w:val="es-MX"/>
        </w:rPr>
        <w:t>Reporte de estudiantes con posibles riesgos</w:t>
      </w:r>
      <w:bookmarkEnd w:id="13"/>
    </w:p>
    <w:p w14:paraId="17F4E2DF" w14:textId="2D658CB9" w:rsidR="00A95DAC" w:rsidRPr="00716C56" w:rsidRDefault="0036439C" w:rsidP="00EC54D6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E</w:t>
      </w:r>
      <w:r w:rsidR="00C11ACB" w:rsidRPr="00716C56">
        <w:rPr>
          <w:rFonts w:ascii="Verdana" w:hAnsi="Verdana"/>
          <w:lang w:val="es-MX"/>
        </w:rPr>
        <w:t xml:space="preserve">sto lo identifica a través de las búsquedas que cada uno de los estudiantes realiza, así el sistema lo identifica como posible a presentar problemas de salud mental y le manda un reporte al administrador para que se comunique con el </w:t>
      </w:r>
      <w:r w:rsidR="00C11ACB" w:rsidRPr="00474542">
        <w:rPr>
          <w:rFonts w:ascii="Verdana" w:hAnsi="Verdana"/>
          <w:color w:val="000000"/>
          <w:lang w:val="es-MX"/>
        </w:rPr>
        <w:t>CAE</w:t>
      </w:r>
      <w:r w:rsidR="00C11ACB" w:rsidRPr="00716C56">
        <w:rPr>
          <w:rFonts w:ascii="Verdana" w:hAnsi="Verdana"/>
          <w:lang w:val="es-MX"/>
        </w:rPr>
        <w:t xml:space="preserve">. </w:t>
      </w:r>
    </w:p>
    <w:p w14:paraId="58B856DF" w14:textId="02000C7C" w:rsidR="00C11ACB" w:rsidRPr="00716C56" w:rsidRDefault="0036439C" w:rsidP="0036439C">
      <w:pPr>
        <w:pStyle w:val="Ttulo2"/>
        <w:rPr>
          <w:rFonts w:ascii="Verdana" w:hAnsi="Verdana"/>
          <w:lang w:val="es-MX"/>
        </w:rPr>
      </w:pPr>
      <w:bookmarkStart w:id="14" w:name="_Toc73263752"/>
      <w:r w:rsidRPr="00716C56">
        <w:rPr>
          <w:rFonts w:ascii="Verdana" w:hAnsi="Verdana"/>
          <w:lang w:val="es-MX"/>
        </w:rPr>
        <w:t>Características de los usuarios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4AF9EBF6" w14:textId="77777777" w:rsidTr="00CD23E2">
        <w:tc>
          <w:tcPr>
            <w:tcW w:w="4750" w:type="dxa"/>
            <w:shd w:val="clear" w:color="auto" w:fill="D9D9D9"/>
          </w:tcPr>
          <w:p w14:paraId="2A37A027" w14:textId="08133841" w:rsidR="008A79FE" w:rsidRPr="00716C56" w:rsidRDefault="008A79FE" w:rsidP="008A79FE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Tipo de usuario </w:t>
            </w:r>
          </w:p>
        </w:tc>
        <w:tc>
          <w:tcPr>
            <w:tcW w:w="4750" w:type="dxa"/>
            <w:shd w:val="clear" w:color="auto" w:fill="auto"/>
          </w:tcPr>
          <w:p w14:paraId="3307BD67" w14:textId="4671D1CA" w:rsidR="008A79FE" w:rsidRPr="00716C56" w:rsidRDefault="008A79FE" w:rsidP="008A79FE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Estudiante</w:t>
            </w:r>
          </w:p>
        </w:tc>
      </w:tr>
      <w:tr w:rsidR="00CD23E2" w:rsidRPr="00716C56" w14:paraId="41AE35EF" w14:textId="77777777" w:rsidTr="00CD23E2">
        <w:tc>
          <w:tcPr>
            <w:tcW w:w="4750" w:type="dxa"/>
            <w:shd w:val="clear" w:color="auto" w:fill="D9D9D9"/>
          </w:tcPr>
          <w:p w14:paraId="70DE2A82" w14:textId="1F6B5F38" w:rsidR="008A79FE" w:rsidRPr="00716C56" w:rsidRDefault="008A79FE" w:rsidP="008A79FE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Formación </w:t>
            </w:r>
          </w:p>
        </w:tc>
        <w:tc>
          <w:tcPr>
            <w:tcW w:w="4750" w:type="dxa"/>
            <w:shd w:val="clear" w:color="auto" w:fill="auto"/>
          </w:tcPr>
          <w:p w14:paraId="1611BDE2" w14:textId="2630AC49" w:rsidR="008A79FE" w:rsidRPr="00474542" w:rsidRDefault="003975D0" w:rsidP="008A79FE">
            <w:pPr>
              <w:rPr>
                <w:rFonts w:ascii="Verdana" w:hAnsi="Verdana"/>
                <w:color w:val="000000"/>
                <w:lang w:val="es-MX"/>
              </w:rPr>
            </w:pPr>
            <w:r w:rsidRPr="00474542">
              <w:rPr>
                <w:rFonts w:ascii="Verdana" w:hAnsi="Verdana"/>
                <w:color w:val="000000"/>
                <w:lang w:val="es-MX"/>
              </w:rPr>
              <w:t>NA</w:t>
            </w:r>
          </w:p>
        </w:tc>
      </w:tr>
      <w:tr w:rsidR="00CD23E2" w:rsidRPr="00716C56" w14:paraId="27D893EC" w14:textId="77777777" w:rsidTr="00CD23E2">
        <w:tc>
          <w:tcPr>
            <w:tcW w:w="4750" w:type="dxa"/>
            <w:shd w:val="clear" w:color="auto" w:fill="D9D9D9"/>
          </w:tcPr>
          <w:p w14:paraId="5357D974" w14:textId="4494707C" w:rsidR="008A79FE" w:rsidRPr="00716C56" w:rsidRDefault="008A79FE" w:rsidP="008A79FE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Habilidades</w:t>
            </w:r>
          </w:p>
        </w:tc>
        <w:tc>
          <w:tcPr>
            <w:tcW w:w="4750" w:type="dxa"/>
            <w:shd w:val="clear" w:color="auto" w:fill="auto"/>
          </w:tcPr>
          <w:p w14:paraId="6C3E29DA" w14:textId="498816C5" w:rsidR="008A79FE" w:rsidRPr="00716C56" w:rsidRDefault="008A79FE" w:rsidP="008A79FE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Manejo de computadora</w:t>
            </w:r>
          </w:p>
        </w:tc>
      </w:tr>
      <w:tr w:rsidR="00CD23E2" w:rsidRPr="00716C56" w14:paraId="11D94AE8" w14:textId="77777777" w:rsidTr="00CD23E2">
        <w:tc>
          <w:tcPr>
            <w:tcW w:w="4750" w:type="dxa"/>
            <w:shd w:val="clear" w:color="auto" w:fill="D9D9D9"/>
          </w:tcPr>
          <w:p w14:paraId="3AAF84CC" w14:textId="3CAC8AB6" w:rsidR="008A79FE" w:rsidRPr="00716C56" w:rsidRDefault="008A79FE" w:rsidP="008A79FE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Actividades</w:t>
            </w:r>
          </w:p>
        </w:tc>
        <w:tc>
          <w:tcPr>
            <w:tcW w:w="4750" w:type="dxa"/>
            <w:shd w:val="clear" w:color="auto" w:fill="auto"/>
          </w:tcPr>
          <w:p w14:paraId="7A866B8F" w14:textId="3E556488" w:rsidR="008A79FE" w:rsidRPr="00716C56" w:rsidRDefault="008A79FE" w:rsidP="008A79FE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Buscar y crear frases, así como eliminar las creadas por sí mismo.  </w:t>
            </w:r>
          </w:p>
        </w:tc>
      </w:tr>
    </w:tbl>
    <w:p w14:paraId="56EBAC04" w14:textId="16DEE2D2" w:rsidR="008A79FE" w:rsidRPr="00716C56" w:rsidRDefault="008A79FE" w:rsidP="008A79FE">
      <w:pPr>
        <w:rPr>
          <w:rFonts w:ascii="Verdana" w:hAnsi="Verdana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3D951DCB" w14:textId="77777777" w:rsidTr="00CD23E2">
        <w:tc>
          <w:tcPr>
            <w:tcW w:w="4750" w:type="dxa"/>
            <w:shd w:val="clear" w:color="auto" w:fill="D9D9D9"/>
          </w:tcPr>
          <w:p w14:paraId="6D5F4B4C" w14:textId="77777777" w:rsidR="008A79FE" w:rsidRPr="00716C56" w:rsidRDefault="008A79F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Tipo de usuario </w:t>
            </w:r>
          </w:p>
        </w:tc>
        <w:tc>
          <w:tcPr>
            <w:tcW w:w="4750" w:type="dxa"/>
            <w:shd w:val="clear" w:color="auto" w:fill="auto"/>
          </w:tcPr>
          <w:p w14:paraId="7BD88C8E" w14:textId="482E9423" w:rsidR="008A79FE" w:rsidRPr="00716C56" w:rsidRDefault="008A79FE" w:rsidP="00CD23E2">
            <w:pPr>
              <w:tabs>
                <w:tab w:val="left" w:pos="1260"/>
              </w:tabs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Administrador</w:t>
            </w:r>
          </w:p>
        </w:tc>
      </w:tr>
      <w:tr w:rsidR="00CD23E2" w:rsidRPr="00716C56" w14:paraId="6BF81836" w14:textId="77777777" w:rsidTr="00CD23E2">
        <w:tc>
          <w:tcPr>
            <w:tcW w:w="4750" w:type="dxa"/>
            <w:shd w:val="clear" w:color="auto" w:fill="D9D9D9"/>
          </w:tcPr>
          <w:p w14:paraId="1CA4D87A" w14:textId="77777777" w:rsidR="008A79FE" w:rsidRPr="00716C56" w:rsidRDefault="008A79F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Formación </w:t>
            </w:r>
          </w:p>
        </w:tc>
        <w:tc>
          <w:tcPr>
            <w:tcW w:w="4750" w:type="dxa"/>
            <w:shd w:val="clear" w:color="auto" w:fill="auto"/>
          </w:tcPr>
          <w:p w14:paraId="7B119117" w14:textId="788A93E6" w:rsidR="008A79FE" w:rsidRPr="00474542" w:rsidRDefault="008A79FE" w:rsidP="00AD30E9">
            <w:pPr>
              <w:rPr>
                <w:rFonts w:ascii="Verdana" w:hAnsi="Verdana"/>
                <w:color w:val="000000"/>
                <w:lang w:val="es-MX"/>
              </w:rPr>
            </w:pPr>
            <w:r w:rsidRPr="00474542">
              <w:rPr>
                <w:rFonts w:ascii="Verdana" w:hAnsi="Verdana"/>
                <w:color w:val="000000"/>
                <w:lang w:val="es-MX"/>
              </w:rPr>
              <w:t>Ingeniero de Software</w:t>
            </w:r>
          </w:p>
        </w:tc>
      </w:tr>
      <w:tr w:rsidR="00CD23E2" w:rsidRPr="00716C56" w14:paraId="2C9D2749" w14:textId="77777777" w:rsidTr="00CD23E2">
        <w:tc>
          <w:tcPr>
            <w:tcW w:w="4750" w:type="dxa"/>
            <w:shd w:val="clear" w:color="auto" w:fill="D9D9D9"/>
          </w:tcPr>
          <w:p w14:paraId="27C5CF5F" w14:textId="77777777" w:rsidR="008A79FE" w:rsidRPr="00716C56" w:rsidRDefault="008A79F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Habilidades</w:t>
            </w:r>
          </w:p>
        </w:tc>
        <w:tc>
          <w:tcPr>
            <w:tcW w:w="4750" w:type="dxa"/>
            <w:shd w:val="clear" w:color="auto" w:fill="auto"/>
          </w:tcPr>
          <w:p w14:paraId="6AB13DCF" w14:textId="4024D94C" w:rsidR="008A79FE" w:rsidRPr="00716C56" w:rsidRDefault="008A79F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Manejo de computadora, conocimientos en base de datos </w:t>
            </w:r>
            <w:r w:rsidRPr="00474542">
              <w:rPr>
                <w:rFonts w:ascii="Verdana" w:hAnsi="Verdana"/>
                <w:color w:val="000000"/>
                <w:lang w:val="es-MX"/>
              </w:rPr>
              <w:t>MySQL</w:t>
            </w:r>
            <w:r w:rsidRPr="00716C56">
              <w:rPr>
                <w:rFonts w:ascii="Verdana" w:hAnsi="Verdana"/>
                <w:lang w:val="es-MX"/>
              </w:rPr>
              <w:t xml:space="preserve">. Gestión de datos. </w:t>
            </w:r>
          </w:p>
        </w:tc>
      </w:tr>
      <w:tr w:rsidR="00CD23E2" w:rsidRPr="00716C56" w14:paraId="5B12D859" w14:textId="77777777" w:rsidTr="00CD23E2">
        <w:tc>
          <w:tcPr>
            <w:tcW w:w="4750" w:type="dxa"/>
            <w:shd w:val="clear" w:color="auto" w:fill="D9D9D9"/>
          </w:tcPr>
          <w:p w14:paraId="23F8E361" w14:textId="77777777" w:rsidR="008A79FE" w:rsidRPr="00716C56" w:rsidRDefault="008A79F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lastRenderedPageBreak/>
              <w:t>Actividades</w:t>
            </w:r>
          </w:p>
        </w:tc>
        <w:tc>
          <w:tcPr>
            <w:tcW w:w="4750" w:type="dxa"/>
            <w:shd w:val="clear" w:color="auto" w:fill="auto"/>
          </w:tcPr>
          <w:p w14:paraId="1E37BB22" w14:textId="10B710F2" w:rsidR="008A79FE" w:rsidRPr="00716C56" w:rsidRDefault="00B772C5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Gestión de frases por estudiantes de la UADY</w:t>
            </w:r>
            <w:r w:rsidR="00716C56">
              <w:rPr>
                <w:rFonts w:ascii="Verdana" w:hAnsi="Verdana"/>
                <w:lang w:val="es-MX"/>
              </w:rPr>
              <w:t xml:space="preserve"> FMAT</w:t>
            </w:r>
            <w:r w:rsidRPr="00716C56">
              <w:rPr>
                <w:rFonts w:ascii="Verdana" w:hAnsi="Verdana"/>
                <w:lang w:val="es-MX"/>
              </w:rPr>
              <w:t>. Mandar reportes de estudiantes con riesgos de salud mental. Dar de alta las frases que desean subir los estudiantes de la UADY</w:t>
            </w:r>
            <w:r w:rsidR="00716C56">
              <w:rPr>
                <w:rFonts w:ascii="Verdana" w:hAnsi="Verdana"/>
                <w:lang w:val="es-MX"/>
              </w:rPr>
              <w:t xml:space="preserve"> FMAT</w:t>
            </w:r>
            <w:r w:rsidRPr="00716C56">
              <w:rPr>
                <w:rFonts w:ascii="Verdana" w:hAnsi="Verdana"/>
                <w:lang w:val="es-MX"/>
              </w:rPr>
              <w:t xml:space="preserve">. </w:t>
            </w:r>
          </w:p>
        </w:tc>
      </w:tr>
    </w:tbl>
    <w:p w14:paraId="775F1CC0" w14:textId="77777777" w:rsidR="008A79FE" w:rsidRPr="00716C56" w:rsidRDefault="008A79FE" w:rsidP="008A79FE">
      <w:pPr>
        <w:rPr>
          <w:rFonts w:ascii="Verdana" w:hAnsi="Verdana"/>
          <w:lang w:val="es-MX"/>
        </w:rPr>
      </w:pPr>
    </w:p>
    <w:p w14:paraId="66E498A3" w14:textId="00A03A72" w:rsidR="0036439C" w:rsidRPr="00716C56" w:rsidRDefault="0036439C" w:rsidP="0036439C">
      <w:pPr>
        <w:pStyle w:val="Ttulo2"/>
        <w:rPr>
          <w:rFonts w:ascii="Verdana" w:hAnsi="Verdana"/>
          <w:lang w:val="es-MX"/>
        </w:rPr>
      </w:pPr>
      <w:bookmarkStart w:id="15" w:name="_Toc73263753"/>
      <w:r w:rsidRPr="00716C56">
        <w:rPr>
          <w:rFonts w:ascii="Verdana" w:hAnsi="Verdana"/>
          <w:lang w:val="es-MX"/>
        </w:rPr>
        <w:t>Restricciones</w:t>
      </w:r>
      <w:bookmarkEnd w:id="15"/>
    </w:p>
    <w:p w14:paraId="06255F93" w14:textId="263763E3" w:rsidR="00B772C5" w:rsidRPr="00716C56" w:rsidRDefault="00B772C5" w:rsidP="00B772C5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El sistema será desarrollado con los siguientes lenguajes y tecnologías: </w:t>
      </w:r>
      <w:r w:rsidRPr="00474542">
        <w:rPr>
          <w:rFonts w:ascii="Verdana" w:hAnsi="Verdana"/>
          <w:color w:val="000000"/>
          <w:lang w:val="es-MX"/>
        </w:rPr>
        <w:t>HTML</w:t>
      </w:r>
      <w:r w:rsidRPr="00716C56">
        <w:rPr>
          <w:rFonts w:ascii="Verdana" w:hAnsi="Verdana"/>
          <w:lang w:val="es-MX"/>
        </w:rPr>
        <w:t xml:space="preserve">, MySQL, </w:t>
      </w:r>
      <w:r w:rsidRPr="00474542">
        <w:rPr>
          <w:rFonts w:ascii="Verdana" w:hAnsi="Verdana"/>
          <w:color w:val="000000"/>
          <w:lang w:val="es-MX"/>
        </w:rPr>
        <w:t>JavaScrip</w:t>
      </w:r>
      <w:r w:rsidRPr="00716C56">
        <w:rPr>
          <w:rFonts w:ascii="Verdana" w:hAnsi="Verdana"/>
          <w:lang w:val="es-MX"/>
        </w:rPr>
        <w:t xml:space="preserve">, </w:t>
      </w:r>
      <w:r w:rsidRPr="00474542">
        <w:rPr>
          <w:rFonts w:ascii="Verdana" w:hAnsi="Verdana"/>
          <w:color w:val="000000"/>
          <w:lang w:val="es-MX"/>
        </w:rPr>
        <w:t>CSS</w:t>
      </w:r>
      <w:r w:rsidRPr="00716C56">
        <w:rPr>
          <w:rFonts w:ascii="Verdana" w:hAnsi="Verdana"/>
          <w:lang w:val="es-MX"/>
        </w:rPr>
        <w:t xml:space="preserve"> y </w:t>
      </w:r>
      <w:r w:rsidRPr="00474542">
        <w:rPr>
          <w:rFonts w:ascii="Verdana" w:hAnsi="Verdana"/>
          <w:color w:val="000000"/>
          <w:lang w:val="es-MX"/>
        </w:rPr>
        <w:t>PHP</w:t>
      </w:r>
      <w:r w:rsidRPr="00716C56">
        <w:rPr>
          <w:rFonts w:ascii="Verdana" w:hAnsi="Verdana"/>
          <w:lang w:val="es-MX"/>
        </w:rPr>
        <w:t xml:space="preserve">. </w:t>
      </w:r>
      <w:r w:rsidR="003975D0" w:rsidRPr="00716C56">
        <w:rPr>
          <w:rFonts w:ascii="Verdana" w:hAnsi="Verdana"/>
          <w:lang w:val="es-MX"/>
        </w:rPr>
        <w:t>Además e</w:t>
      </w:r>
      <w:r w:rsidRPr="00716C56">
        <w:rPr>
          <w:rFonts w:ascii="Verdana" w:hAnsi="Verdana"/>
          <w:lang w:val="es-MX"/>
        </w:rPr>
        <w:t>l usuario deberá interactuar con el sistema con una pantalla de computador mínima de 1366x768</w:t>
      </w:r>
    </w:p>
    <w:p w14:paraId="4032E73F" w14:textId="26B9AE7C" w:rsidR="008A79FE" w:rsidRPr="00716C56" w:rsidRDefault="008A79FE" w:rsidP="008A79FE">
      <w:pPr>
        <w:pStyle w:val="Ttulo2"/>
        <w:rPr>
          <w:rFonts w:ascii="Verdana" w:hAnsi="Verdana"/>
          <w:lang w:val="es-MX"/>
        </w:rPr>
      </w:pPr>
      <w:bookmarkStart w:id="16" w:name="_Toc73263754"/>
      <w:r w:rsidRPr="00716C56">
        <w:rPr>
          <w:rFonts w:ascii="Verdana" w:hAnsi="Verdana"/>
          <w:lang w:val="es-MX"/>
        </w:rPr>
        <w:t>Suposiciones y dependencias</w:t>
      </w:r>
      <w:bookmarkEnd w:id="16"/>
      <w:r w:rsidRPr="00716C56">
        <w:rPr>
          <w:rFonts w:ascii="Verdana" w:hAnsi="Verdana"/>
          <w:lang w:val="es-MX"/>
        </w:rPr>
        <w:t xml:space="preserve"> </w:t>
      </w:r>
    </w:p>
    <w:p w14:paraId="3C679321" w14:textId="1E3FE3F5" w:rsidR="008A79FE" w:rsidRPr="00716C56" w:rsidRDefault="008A79FE" w:rsidP="008A79FE">
      <w:pPr>
        <w:pStyle w:val="Ttulo3"/>
        <w:rPr>
          <w:rFonts w:ascii="Verdana" w:hAnsi="Verdana"/>
          <w:lang w:val="es-MX"/>
        </w:rPr>
      </w:pPr>
      <w:bookmarkStart w:id="17" w:name="_Toc73263755"/>
      <w:r w:rsidRPr="00716C56">
        <w:rPr>
          <w:rFonts w:ascii="Verdana" w:hAnsi="Verdana"/>
          <w:lang w:val="es-MX"/>
        </w:rPr>
        <w:t>Suposiciones</w:t>
      </w:r>
      <w:bookmarkEnd w:id="17"/>
      <w:r w:rsidRPr="00716C56">
        <w:rPr>
          <w:rFonts w:ascii="Verdana" w:hAnsi="Verdana"/>
          <w:lang w:val="es-MX"/>
        </w:rPr>
        <w:t xml:space="preserve"> </w:t>
      </w:r>
    </w:p>
    <w:p w14:paraId="2A41CB0E" w14:textId="750A3A6F" w:rsidR="000056EB" w:rsidRPr="00716C56" w:rsidRDefault="000056EB" w:rsidP="00CD23E2">
      <w:pPr>
        <w:numPr>
          <w:ilvl w:val="0"/>
          <w:numId w:val="6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Se asume que los requisitos aquí descritos son estables.</w:t>
      </w:r>
    </w:p>
    <w:p w14:paraId="798ED702" w14:textId="47FB3278" w:rsidR="008A79FE" w:rsidRPr="00716C56" w:rsidRDefault="008A79FE" w:rsidP="008A79FE">
      <w:pPr>
        <w:pStyle w:val="Ttulo3"/>
        <w:rPr>
          <w:rFonts w:ascii="Verdana" w:hAnsi="Verdana"/>
          <w:lang w:val="es-MX"/>
        </w:rPr>
      </w:pPr>
      <w:bookmarkStart w:id="18" w:name="_Toc73263756"/>
      <w:r w:rsidRPr="00716C56">
        <w:rPr>
          <w:rFonts w:ascii="Verdana" w:hAnsi="Verdana"/>
          <w:lang w:val="es-MX"/>
        </w:rPr>
        <w:t>Dependencias</w:t>
      </w:r>
      <w:bookmarkEnd w:id="18"/>
    </w:p>
    <w:p w14:paraId="4A6C1397" w14:textId="77777777" w:rsidR="000056EB" w:rsidRPr="00716C56" w:rsidRDefault="000056EB" w:rsidP="00CD23E2">
      <w:pPr>
        <w:numPr>
          <w:ilvl w:val="0"/>
          <w:numId w:val="5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El sistema será desarrollado para Windows 10. </w:t>
      </w:r>
    </w:p>
    <w:p w14:paraId="3D5EABA6" w14:textId="081FE3A0" w:rsidR="000056EB" w:rsidRPr="00716C56" w:rsidRDefault="000056EB" w:rsidP="00CD23E2">
      <w:pPr>
        <w:numPr>
          <w:ilvl w:val="0"/>
          <w:numId w:val="5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ES_tradnl"/>
        </w:rPr>
        <w:t>Los equipos en los que se vaya a ejecutar el sistema deben cumplir los requisitos antes indicados para garantizar una ejecución correcta de la misma</w:t>
      </w:r>
    </w:p>
    <w:p w14:paraId="70B6BC9C" w14:textId="0986EEC5" w:rsidR="00DC7B0F" w:rsidRPr="00716C56" w:rsidRDefault="00883402" w:rsidP="00DC7B0F">
      <w:pPr>
        <w:pStyle w:val="Ttulo1"/>
        <w:rPr>
          <w:rFonts w:ascii="Verdana" w:hAnsi="Verdana"/>
        </w:rPr>
      </w:pPr>
      <w:bookmarkStart w:id="19" w:name="_Toc73263757"/>
      <w:r w:rsidRPr="00716C56">
        <w:rPr>
          <w:rFonts w:ascii="Verdana" w:hAnsi="Verdana"/>
        </w:rPr>
        <w:t xml:space="preserve">Especificación de </w:t>
      </w:r>
      <w:r w:rsidR="004A2C06" w:rsidRPr="00716C56">
        <w:rPr>
          <w:rFonts w:ascii="Verdana" w:hAnsi="Verdana"/>
        </w:rPr>
        <w:t>requisitos</w:t>
      </w:r>
      <w:bookmarkEnd w:id="19"/>
    </w:p>
    <w:p w14:paraId="5E5CD813" w14:textId="07791897" w:rsidR="00DC7B0F" w:rsidRPr="00716C56" w:rsidRDefault="00DC7B0F" w:rsidP="00DC7B0F">
      <w:pPr>
        <w:pStyle w:val="Ttulo2"/>
        <w:rPr>
          <w:rFonts w:ascii="Verdana" w:hAnsi="Verdana"/>
          <w:lang w:val="es-MX"/>
        </w:rPr>
      </w:pPr>
      <w:bookmarkStart w:id="20" w:name="_Toc73263758"/>
      <w:r w:rsidRPr="00716C56">
        <w:rPr>
          <w:rFonts w:ascii="Verdana" w:hAnsi="Verdana"/>
          <w:lang w:val="es-MX"/>
        </w:rPr>
        <w:t>Requisitos comunes de las interfaces</w:t>
      </w:r>
      <w:bookmarkEnd w:id="20"/>
    </w:p>
    <w:p w14:paraId="4BB10151" w14:textId="648BAD8D" w:rsidR="00DC7B0F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21" w:name="_Toc73263759"/>
      <w:r w:rsidRPr="00716C56">
        <w:rPr>
          <w:rFonts w:ascii="Verdana" w:hAnsi="Verdana"/>
          <w:lang w:val="es-MX"/>
        </w:rPr>
        <w:t>Interfaces de usuario</w:t>
      </w:r>
      <w:bookmarkEnd w:id="21"/>
    </w:p>
    <w:p w14:paraId="5D8DE00C" w14:textId="03F405A7" w:rsidR="00173875" w:rsidRPr="00716C56" w:rsidRDefault="00173875" w:rsidP="00173875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La interfaz de usuario consistirá en un conjunto de ventanas con botones</w:t>
      </w:r>
      <w:r w:rsidR="007C1FCF" w:rsidRPr="00716C56">
        <w:rPr>
          <w:rFonts w:ascii="Verdana" w:hAnsi="Verdana"/>
          <w:lang w:val="es-MX"/>
        </w:rPr>
        <w:t xml:space="preserve"> y campo de textos que desplegarán información necesaria para llevar a cabo las tareas </w:t>
      </w:r>
    </w:p>
    <w:p w14:paraId="0C810D4C" w14:textId="4389914A" w:rsidR="00173875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22" w:name="_Toc73263760"/>
      <w:r w:rsidRPr="00716C56">
        <w:rPr>
          <w:rFonts w:ascii="Verdana" w:hAnsi="Verdana"/>
          <w:lang w:val="es-MX"/>
        </w:rPr>
        <w:t>Interfaces de hardware</w:t>
      </w:r>
      <w:bookmarkEnd w:id="22"/>
    </w:p>
    <w:p w14:paraId="0F979183" w14:textId="270A4D32" w:rsidR="007C1FCF" w:rsidRPr="00716C56" w:rsidRDefault="007C1FCF" w:rsidP="007C1FCF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Será necesario que los equipos dispongan de lo siguiente: </w:t>
      </w:r>
    </w:p>
    <w:p w14:paraId="2D54A15D" w14:textId="596DB39E" w:rsidR="007C1FCF" w:rsidRPr="00716C56" w:rsidRDefault="007C1FCF" w:rsidP="00CD23E2">
      <w:pPr>
        <w:numPr>
          <w:ilvl w:val="0"/>
          <w:numId w:val="2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Procesador de 1.2Ghz o superior </w:t>
      </w:r>
    </w:p>
    <w:p w14:paraId="581A7452" w14:textId="3D87F48D" w:rsidR="000559D7" w:rsidRPr="00716C56" w:rsidRDefault="007C1FCF" w:rsidP="00CD23E2">
      <w:pPr>
        <w:numPr>
          <w:ilvl w:val="0"/>
          <w:numId w:val="2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Memoria interna de </w:t>
      </w:r>
      <w:r w:rsidR="000559D7" w:rsidRPr="00716C56">
        <w:rPr>
          <w:rFonts w:ascii="Verdana" w:hAnsi="Verdana"/>
          <w:lang w:val="es-MX"/>
        </w:rPr>
        <w:t>1Gb</w:t>
      </w:r>
    </w:p>
    <w:p w14:paraId="0CF6EE0B" w14:textId="7C5E6E7A" w:rsidR="000559D7" w:rsidRPr="00716C56" w:rsidRDefault="00173875" w:rsidP="000559D7">
      <w:pPr>
        <w:pStyle w:val="Ttulo3"/>
        <w:rPr>
          <w:rFonts w:ascii="Verdana" w:hAnsi="Verdana"/>
          <w:lang w:val="es-MX"/>
        </w:rPr>
      </w:pPr>
      <w:bookmarkStart w:id="23" w:name="_Toc73263761"/>
      <w:r w:rsidRPr="00716C56">
        <w:rPr>
          <w:rFonts w:ascii="Verdana" w:hAnsi="Verdana"/>
          <w:lang w:val="es-MX"/>
        </w:rPr>
        <w:t>Interfaces de software</w:t>
      </w:r>
      <w:bookmarkEnd w:id="23"/>
    </w:p>
    <w:p w14:paraId="4DC13096" w14:textId="2BF92EBF" w:rsidR="000559D7" w:rsidRPr="00716C56" w:rsidRDefault="000559D7" w:rsidP="00CD23E2">
      <w:pPr>
        <w:numPr>
          <w:ilvl w:val="0"/>
          <w:numId w:val="3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Sistema operativo Windows 10</w:t>
      </w:r>
    </w:p>
    <w:p w14:paraId="313AB065" w14:textId="77777777" w:rsidR="000559D7" w:rsidRPr="00716C56" w:rsidRDefault="000559D7" w:rsidP="00CD23E2">
      <w:pPr>
        <w:numPr>
          <w:ilvl w:val="0"/>
          <w:numId w:val="2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Versión de Android 8 o superior</w:t>
      </w:r>
    </w:p>
    <w:p w14:paraId="26423E85" w14:textId="154F2A20" w:rsidR="000559D7" w:rsidRPr="00716C56" w:rsidRDefault="000559D7" w:rsidP="00CD23E2">
      <w:pPr>
        <w:numPr>
          <w:ilvl w:val="0"/>
          <w:numId w:val="2"/>
        </w:num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Navegador Chrome </w:t>
      </w:r>
    </w:p>
    <w:p w14:paraId="1D8C38F1" w14:textId="75E81A90" w:rsidR="00173875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24" w:name="_Toc73263762"/>
      <w:r w:rsidRPr="00716C56">
        <w:rPr>
          <w:rFonts w:ascii="Verdana" w:hAnsi="Verdana"/>
          <w:lang w:val="es-MX"/>
        </w:rPr>
        <w:t>Interfaces de comunicación</w:t>
      </w:r>
      <w:bookmarkEnd w:id="24"/>
    </w:p>
    <w:p w14:paraId="64500444" w14:textId="38B1E578" w:rsidR="000559D7" w:rsidRPr="00716C56" w:rsidRDefault="000559D7" w:rsidP="000559D7">
      <w:pPr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 xml:space="preserve">La interfaz de comunicación entre el servidor de base de datos MySQL y la aplicación desarrollada en </w:t>
      </w:r>
      <w:r w:rsidRPr="00474542">
        <w:rPr>
          <w:rFonts w:ascii="Verdana" w:hAnsi="Verdana"/>
          <w:color w:val="000000"/>
          <w:lang w:val="es-MX"/>
        </w:rPr>
        <w:t>VSC</w:t>
      </w:r>
      <w:r w:rsidRPr="00716C56">
        <w:rPr>
          <w:rFonts w:ascii="Verdana" w:hAnsi="Verdana"/>
          <w:lang w:val="es-MX"/>
        </w:rPr>
        <w:t xml:space="preserve"> se lo realiza</w:t>
      </w:r>
      <w:r w:rsidR="00014812" w:rsidRPr="00716C56">
        <w:rPr>
          <w:rFonts w:ascii="Verdana" w:hAnsi="Verdana"/>
          <w:lang w:val="es-MX"/>
        </w:rPr>
        <w:t>rá</w:t>
      </w:r>
      <w:r w:rsidRPr="00716C56">
        <w:rPr>
          <w:rFonts w:ascii="Verdana" w:hAnsi="Verdana"/>
          <w:lang w:val="es-MX"/>
        </w:rPr>
        <w:t xml:space="preserve"> mediante </w:t>
      </w:r>
      <w:r w:rsidRPr="00474542">
        <w:rPr>
          <w:rFonts w:ascii="Verdana" w:hAnsi="Verdana"/>
          <w:color w:val="000000"/>
          <w:lang w:val="es-MX"/>
        </w:rPr>
        <w:t>Go</w:t>
      </w:r>
      <w:r w:rsidRPr="00716C56">
        <w:rPr>
          <w:rFonts w:ascii="Verdana" w:hAnsi="Verdana"/>
          <w:lang w:val="es-MX"/>
        </w:rPr>
        <w:t>.</w:t>
      </w:r>
    </w:p>
    <w:p w14:paraId="3FE770EE" w14:textId="070818EF" w:rsidR="00B22011" w:rsidRPr="00716C56" w:rsidRDefault="00B22011" w:rsidP="00DC7B0F">
      <w:pPr>
        <w:pStyle w:val="Ttulo2"/>
        <w:rPr>
          <w:rFonts w:ascii="Verdana" w:hAnsi="Verdana"/>
        </w:rPr>
      </w:pPr>
      <w:bookmarkStart w:id="25" w:name="_Toc73263763"/>
      <w:r w:rsidRPr="00716C56">
        <w:rPr>
          <w:rFonts w:ascii="Verdana" w:hAnsi="Verdana"/>
        </w:rPr>
        <w:t>Requisitos Funcionales</w:t>
      </w:r>
      <w:bookmarkEnd w:id="25"/>
    </w:p>
    <w:p w14:paraId="5CB13B40" w14:textId="2045EA6C" w:rsidR="00CA2436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26" w:name="_Toc73263764"/>
      <w:r w:rsidRPr="00716C56">
        <w:rPr>
          <w:rFonts w:ascii="Verdana" w:hAnsi="Verdana"/>
          <w:lang w:val="es-MX"/>
        </w:rPr>
        <w:t>Datos de inicio de sesión para estudiantes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567D1417" w14:textId="77777777" w:rsidTr="00CD23E2">
        <w:tc>
          <w:tcPr>
            <w:tcW w:w="4750" w:type="dxa"/>
            <w:shd w:val="clear" w:color="auto" w:fill="D9D9D9"/>
          </w:tcPr>
          <w:p w14:paraId="3E63690D" w14:textId="77777777" w:rsidR="00560EC6" w:rsidRPr="00716C56" w:rsidRDefault="00560EC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Número de requisito</w:t>
            </w:r>
          </w:p>
        </w:tc>
        <w:tc>
          <w:tcPr>
            <w:tcW w:w="4750" w:type="dxa"/>
            <w:shd w:val="clear" w:color="auto" w:fill="auto"/>
          </w:tcPr>
          <w:p w14:paraId="06C1DE62" w14:textId="255DE0D8" w:rsidR="00560EC6" w:rsidRPr="00716C56" w:rsidRDefault="00560EC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RF 01</w:t>
            </w:r>
          </w:p>
        </w:tc>
      </w:tr>
      <w:tr w:rsidR="00CD23E2" w:rsidRPr="00716C56" w14:paraId="060416CD" w14:textId="77777777" w:rsidTr="00CD23E2">
        <w:tc>
          <w:tcPr>
            <w:tcW w:w="4750" w:type="dxa"/>
            <w:shd w:val="clear" w:color="auto" w:fill="D9D9D9"/>
          </w:tcPr>
          <w:p w14:paraId="1778A2EE" w14:textId="77777777" w:rsidR="00560EC6" w:rsidRPr="00716C56" w:rsidRDefault="00560EC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Nombre de requisito</w:t>
            </w:r>
          </w:p>
        </w:tc>
        <w:tc>
          <w:tcPr>
            <w:tcW w:w="4750" w:type="dxa"/>
            <w:shd w:val="clear" w:color="auto" w:fill="auto"/>
          </w:tcPr>
          <w:p w14:paraId="0A0F3F82" w14:textId="2662B113" w:rsidR="00560EC6" w:rsidRPr="00716C56" w:rsidRDefault="00F80D01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Datos de inicio de sesión para estudiantes</w:t>
            </w:r>
          </w:p>
        </w:tc>
      </w:tr>
      <w:tr w:rsidR="00CD23E2" w:rsidRPr="00716C56" w14:paraId="09B781E8" w14:textId="77777777" w:rsidTr="00CD23E2">
        <w:tc>
          <w:tcPr>
            <w:tcW w:w="4750" w:type="dxa"/>
            <w:shd w:val="clear" w:color="auto" w:fill="D9D9D9"/>
          </w:tcPr>
          <w:p w14:paraId="65EB6F44" w14:textId="77777777" w:rsidR="00560EC6" w:rsidRPr="00716C56" w:rsidRDefault="00560EC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141877C5" w14:textId="0916B486" w:rsidR="00560EC6" w:rsidRPr="00716C56" w:rsidRDefault="00F80D0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Requisito</w:t>
            </w:r>
          </w:p>
        </w:tc>
      </w:tr>
      <w:tr w:rsidR="00CD23E2" w:rsidRPr="00716C56" w14:paraId="2CBC29E5" w14:textId="77777777" w:rsidTr="00CD23E2">
        <w:tc>
          <w:tcPr>
            <w:tcW w:w="4750" w:type="dxa"/>
            <w:shd w:val="clear" w:color="auto" w:fill="D9D9D9"/>
          </w:tcPr>
          <w:p w14:paraId="37E61BF1" w14:textId="77777777" w:rsidR="00560EC6" w:rsidRPr="00716C56" w:rsidRDefault="00560EC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Prioridad de requisito</w:t>
            </w:r>
          </w:p>
        </w:tc>
        <w:tc>
          <w:tcPr>
            <w:tcW w:w="4750" w:type="dxa"/>
            <w:shd w:val="clear" w:color="auto" w:fill="auto"/>
          </w:tcPr>
          <w:p w14:paraId="11CAD0E2" w14:textId="221B1D01" w:rsidR="00560EC6" w:rsidRPr="00716C56" w:rsidRDefault="00F80D0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Alta/Esencial</w:t>
            </w:r>
          </w:p>
        </w:tc>
      </w:tr>
      <w:tr w:rsidR="00CD23E2" w:rsidRPr="00716C56" w14:paraId="3B284A00" w14:textId="77777777" w:rsidTr="00CD23E2">
        <w:tc>
          <w:tcPr>
            <w:tcW w:w="4750" w:type="dxa"/>
            <w:shd w:val="clear" w:color="auto" w:fill="D9D9D9"/>
          </w:tcPr>
          <w:p w14:paraId="49A00E15" w14:textId="77777777" w:rsidR="00560EC6" w:rsidRPr="00716C56" w:rsidRDefault="00560EC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Descripción del requisito</w:t>
            </w:r>
          </w:p>
        </w:tc>
        <w:tc>
          <w:tcPr>
            <w:tcW w:w="4750" w:type="dxa"/>
            <w:shd w:val="clear" w:color="auto" w:fill="auto"/>
          </w:tcPr>
          <w:p w14:paraId="1C4917F1" w14:textId="69853D9E" w:rsidR="00560EC6" w:rsidRPr="00716C56" w:rsidRDefault="00560EC6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sistema permitirá a los estudiantes registrarse </w:t>
            </w:r>
            <w:r w:rsidR="00F80D01" w:rsidRPr="00716C56">
              <w:rPr>
                <w:rFonts w:ascii="Verdana" w:hAnsi="Verdana"/>
                <w:lang w:val="es-MX"/>
              </w:rPr>
              <w:t xml:space="preserve">únicamente </w:t>
            </w:r>
            <w:r w:rsidRPr="00716C56">
              <w:rPr>
                <w:rFonts w:ascii="Verdana" w:hAnsi="Verdana"/>
                <w:lang w:val="es-MX"/>
              </w:rPr>
              <w:t>por medio de su correo institucional de la UADY</w:t>
            </w:r>
          </w:p>
        </w:tc>
      </w:tr>
    </w:tbl>
    <w:p w14:paraId="688103D9" w14:textId="0D3D13AB" w:rsidR="00560EC6" w:rsidRPr="00716C56" w:rsidRDefault="00173875" w:rsidP="00173875">
      <w:pPr>
        <w:pStyle w:val="Ttulo3"/>
        <w:rPr>
          <w:rFonts w:ascii="Verdana" w:hAnsi="Verdana"/>
          <w:color w:val="000000"/>
          <w:lang w:val="es-MX"/>
        </w:rPr>
      </w:pPr>
      <w:bookmarkStart w:id="27" w:name="_Toc73263765"/>
      <w:r w:rsidRPr="00716C56">
        <w:rPr>
          <w:rFonts w:ascii="Verdana" w:hAnsi="Verdana"/>
          <w:color w:val="000000"/>
          <w:lang w:val="es-MX"/>
        </w:rPr>
        <w:lastRenderedPageBreak/>
        <w:t>Funciones de estudiantes en el sistema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067FA378" w14:textId="77777777" w:rsidTr="00CD23E2">
        <w:tc>
          <w:tcPr>
            <w:tcW w:w="4750" w:type="dxa"/>
            <w:shd w:val="clear" w:color="auto" w:fill="D9D9D9"/>
          </w:tcPr>
          <w:p w14:paraId="31B09A3E" w14:textId="77777777" w:rsidR="00560EC6" w:rsidRPr="00716C56" w:rsidRDefault="00560EC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Número de requisito</w:t>
            </w:r>
          </w:p>
        </w:tc>
        <w:tc>
          <w:tcPr>
            <w:tcW w:w="4750" w:type="dxa"/>
            <w:shd w:val="clear" w:color="auto" w:fill="auto"/>
          </w:tcPr>
          <w:p w14:paraId="5F1A140A" w14:textId="32736C0F" w:rsidR="00560EC6" w:rsidRPr="00716C56" w:rsidRDefault="00560EC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RF 0</w:t>
            </w:r>
            <w:r w:rsidR="00F80D01" w:rsidRPr="00716C56">
              <w:rPr>
                <w:rFonts w:ascii="Verdana" w:hAnsi="Verdana"/>
              </w:rPr>
              <w:t>2</w:t>
            </w:r>
          </w:p>
        </w:tc>
      </w:tr>
      <w:tr w:rsidR="00CD23E2" w:rsidRPr="00716C56" w14:paraId="2845E730" w14:textId="77777777" w:rsidTr="00CD23E2">
        <w:tc>
          <w:tcPr>
            <w:tcW w:w="4750" w:type="dxa"/>
            <w:shd w:val="clear" w:color="auto" w:fill="D9D9D9"/>
          </w:tcPr>
          <w:p w14:paraId="69AEF248" w14:textId="77777777" w:rsidR="00560EC6" w:rsidRPr="00716C56" w:rsidRDefault="00560EC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Nombre de requisito</w:t>
            </w:r>
          </w:p>
        </w:tc>
        <w:tc>
          <w:tcPr>
            <w:tcW w:w="4750" w:type="dxa"/>
            <w:shd w:val="clear" w:color="auto" w:fill="auto"/>
          </w:tcPr>
          <w:p w14:paraId="77919D21" w14:textId="28F0CA04" w:rsidR="00560EC6" w:rsidRPr="00716C56" w:rsidRDefault="00F80D01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Funciones de estudiantes en el sistema</w:t>
            </w:r>
          </w:p>
        </w:tc>
      </w:tr>
      <w:tr w:rsidR="00CD23E2" w:rsidRPr="00716C56" w14:paraId="3094C56B" w14:textId="77777777" w:rsidTr="00CD23E2">
        <w:tc>
          <w:tcPr>
            <w:tcW w:w="4750" w:type="dxa"/>
            <w:shd w:val="clear" w:color="auto" w:fill="D9D9D9"/>
          </w:tcPr>
          <w:p w14:paraId="1CC2DB01" w14:textId="77777777" w:rsidR="00560EC6" w:rsidRPr="00716C56" w:rsidRDefault="00560EC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7A588289" w14:textId="694E9C24" w:rsidR="00560EC6" w:rsidRPr="00716C56" w:rsidRDefault="00F80D0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Requsito</w:t>
            </w:r>
          </w:p>
        </w:tc>
      </w:tr>
      <w:tr w:rsidR="00CD23E2" w:rsidRPr="00716C56" w14:paraId="607213A6" w14:textId="77777777" w:rsidTr="00CD23E2">
        <w:tc>
          <w:tcPr>
            <w:tcW w:w="4750" w:type="dxa"/>
            <w:shd w:val="clear" w:color="auto" w:fill="D9D9D9"/>
          </w:tcPr>
          <w:p w14:paraId="6BA4DD28" w14:textId="77777777" w:rsidR="00560EC6" w:rsidRPr="00716C56" w:rsidRDefault="00560EC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Prioridad de requisito</w:t>
            </w:r>
          </w:p>
        </w:tc>
        <w:tc>
          <w:tcPr>
            <w:tcW w:w="4750" w:type="dxa"/>
            <w:shd w:val="clear" w:color="auto" w:fill="auto"/>
          </w:tcPr>
          <w:p w14:paraId="2EC54197" w14:textId="3E79FF94" w:rsidR="00560EC6" w:rsidRPr="00716C56" w:rsidRDefault="00F80D0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Alta/Esencial</w:t>
            </w:r>
          </w:p>
        </w:tc>
      </w:tr>
      <w:tr w:rsidR="00CD23E2" w:rsidRPr="00716C56" w14:paraId="0887D722" w14:textId="77777777" w:rsidTr="00CD23E2">
        <w:tc>
          <w:tcPr>
            <w:tcW w:w="4750" w:type="dxa"/>
            <w:shd w:val="clear" w:color="auto" w:fill="D9D9D9"/>
          </w:tcPr>
          <w:p w14:paraId="1368A053" w14:textId="77777777" w:rsidR="00560EC6" w:rsidRPr="00716C56" w:rsidRDefault="00560EC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Descripción del requisito</w:t>
            </w:r>
          </w:p>
        </w:tc>
        <w:tc>
          <w:tcPr>
            <w:tcW w:w="4750" w:type="dxa"/>
            <w:shd w:val="clear" w:color="auto" w:fill="auto"/>
          </w:tcPr>
          <w:p w14:paraId="2FDB3B8A" w14:textId="3E8E42D8" w:rsidR="00560EC6" w:rsidRPr="00716C56" w:rsidRDefault="00CA2436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sistema permite a los estudiantes crear, modificar, y  eliminar sus frases.  </w:t>
            </w:r>
          </w:p>
        </w:tc>
      </w:tr>
    </w:tbl>
    <w:p w14:paraId="3E1E7663" w14:textId="17EFC2AD" w:rsidR="00560EC6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28" w:name="_Toc73263766"/>
      <w:r w:rsidRPr="00716C56">
        <w:rPr>
          <w:rFonts w:ascii="Verdana" w:hAnsi="Verdana"/>
          <w:lang w:val="es-MX"/>
        </w:rPr>
        <w:t>Gestión por administrador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1F0BB068" w14:textId="77777777" w:rsidTr="00CD23E2">
        <w:tc>
          <w:tcPr>
            <w:tcW w:w="4750" w:type="dxa"/>
            <w:shd w:val="clear" w:color="auto" w:fill="D9D9D9"/>
          </w:tcPr>
          <w:p w14:paraId="5B05188C" w14:textId="77777777" w:rsidR="00CA2436" w:rsidRPr="00716C56" w:rsidRDefault="00CA243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Número de requisito</w:t>
            </w:r>
          </w:p>
        </w:tc>
        <w:tc>
          <w:tcPr>
            <w:tcW w:w="4750" w:type="dxa"/>
            <w:shd w:val="clear" w:color="auto" w:fill="auto"/>
          </w:tcPr>
          <w:p w14:paraId="6D8B9623" w14:textId="1366B7EA" w:rsidR="00CA2436" w:rsidRPr="00716C56" w:rsidRDefault="00CA243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RF 0</w:t>
            </w:r>
            <w:r w:rsidR="00F80D01" w:rsidRPr="00716C56">
              <w:rPr>
                <w:rFonts w:ascii="Verdana" w:hAnsi="Verdana"/>
              </w:rPr>
              <w:t>3</w:t>
            </w:r>
          </w:p>
        </w:tc>
      </w:tr>
      <w:tr w:rsidR="00CD23E2" w:rsidRPr="00716C56" w14:paraId="2FE83254" w14:textId="77777777" w:rsidTr="00CD23E2">
        <w:tc>
          <w:tcPr>
            <w:tcW w:w="4750" w:type="dxa"/>
            <w:shd w:val="clear" w:color="auto" w:fill="D9D9D9"/>
          </w:tcPr>
          <w:p w14:paraId="1E7B4AA5" w14:textId="77777777" w:rsidR="00CA2436" w:rsidRPr="00716C56" w:rsidRDefault="00CA243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Nombre de requisito</w:t>
            </w:r>
          </w:p>
        </w:tc>
        <w:tc>
          <w:tcPr>
            <w:tcW w:w="4750" w:type="dxa"/>
            <w:shd w:val="clear" w:color="auto" w:fill="auto"/>
          </w:tcPr>
          <w:p w14:paraId="7AEB4CA4" w14:textId="16E1A790" w:rsidR="00CA2436" w:rsidRPr="00716C56" w:rsidRDefault="00F80D01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Gestión por administrador</w:t>
            </w:r>
          </w:p>
        </w:tc>
      </w:tr>
      <w:tr w:rsidR="00CD23E2" w:rsidRPr="00716C56" w14:paraId="4B4B7B4A" w14:textId="77777777" w:rsidTr="00CD23E2">
        <w:tc>
          <w:tcPr>
            <w:tcW w:w="4750" w:type="dxa"/>
            <w:shd w:val="clear" w:color="auto" w:fill="D9D9D9"/>
          </w:tcPr>
          <w:p w14:paraId="79DF9901" w14:textId="77777777" w:rsidR="00CA2436" w:rsidRPr="00716C56" w:rsidRDefault="00CA243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11FDA910" w14:textId="1207829C" w:rsidR="00CA2436" w:rsidRPr="00716C56" w:rsidRDefault="00F80D0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Requisito</w:t>
            </w:r>
          </w:p>
        </w:tc>
      </w:tr>
      <w:tr w:rsidR="00CD23E2" w:rsidRPr="00716C56" w14:paraId="3602774B" w14:textId="77777777" w:rsidTr="00CD23E2">
        <w:tc>
          <w:tcPr>
            <w:tcW w:w="4750" w:type="dxa"/>
            <w:shd w:val="clear" w:color="auto" w:fill="D9D9D9"/>
          </w:tcPr>
          <w:p w14:paraId="4DE4885A" w14:textId="77777777" w:rsidR="00CA2436" w:rsidRPr="00716C56" w:rsidRDefault="00CA243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Prioridad de requisito</w:t>
            </w:r>
          </w:p>
        </w:tc>
        <w:tc>
          <w:tcPr>
            <w:tcW w:w="4750" w:type="dxa"/>
            <w:shd w:val="clear" w:color="auto" w:fill="auto"/>
          </w:tcPr>
          <w:p w14:paraId="534FC341" w14:textId="03B68402" w:rsidR="00CA2436" w:rsidRPr="00716C56" w:rsidRDefault="00F80D0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Alta/Esencial</w:t>
            </w:r>
          </w:p>
        </w:tc>
      </w:tr>
      <w:tr w:rsidR="00CD23E2" w:rsidRPr="00716C56" w14:paraId="494CFBCB" w14:textId="77777777" w:rsidTr="00CD23E2">
        <w:tc>
          <w:tcPr>
            <w:tcW w:w="4750" w:type="dxa"/>
            <w:shd w:val="clear" w:color="auto" w:fill="D9D9D9"/>
          </w:tcPr>
          <w:p w14:paraId="17A75A8E" w14:textId="77777777" w:rsidR="00CA2436" w:rsidRPr="00716C56" w:rsidRDefault="00CA243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Descripción del requisito</w:t>
            </w:r>
          </w:p>
        </w:tc>
        <w:tc>
          <w:tcPr>
            <w:tcW w:w="4750" w:type="dxa"/>
            <w:shd w:val="clear" w:color="auto" w:fill="auto"/>
          </w:tcPr>
          <w:p w14:paraId="0A49B90E" w14:textId="7CB4F417" w:rsidR="00CA2436" w:rsidRPr="00716C56" w:rsidRDefault="00CA2436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El sistema permite a los administradores gestionar las frases, es decir, eliminarlas si es debido</w:t>
            </w:r>
            <w:r w:rsidR="001B7DC1" w:rsidRPr="00716C56">
              <w:rPr>
                <w:rFonts w:ascii="Verdana" w:hAnsi="Verdana"/>
                <w:lang w:val="es-MX"/>
              </w:rPr>
              <w:t>.</w:t>
            </w:r>
          </w:p>
        </w:tc>
      </w:tr>
    </w:tbl>
    <w:p w14:paraId="03942F1D" w14:textId="1C1CBE27" w:rsidR="00CA2436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29" w:name="_Toc73263767"/>
      <w:r w:rsidRPr="00716C56">
        <w:rPr>
          <w:rFonts w:ascii="Verdana" w:hAnsi="Verdana"/>
          <w:lang w:val="es-MX"/>
        </w:rPr>
        <w:t>Emitir reportes de estudiantes potenciales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679896E9" w14:textId="77777777" w:rsidTr="00CD23E2">
        <w:tc>
          <w:tcPr>
            <w:tcW w:w="4750" w:type="dxa"/>
            <w:shd w:val="clear" w:color="auto" w:fill="D9D9D9"/>
          </w:tcPr>
          <w:p w14:paraId="088A5B95" w14:textId="77777777" w:rsidR="00CA2436" w:rsidRPr="00716C56" w:rsidRDefault="00CA243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Número de requisito</w:t>
            </w:r>
          </w:p>
        </w:tc>
        <w:tc>
          <w:tcPr>
            <w:tcW w:w="4750" w:type="dxa"/>
            <w:shd w:val="clear" w:color="auto" w:fill="auto"/>
          </w:tcPr>
          <w:p w14:paraId="3EE80F1D" w14:textId="2BD0EF8A" w:rsidR="00CA2436" w:rsidRPr="00716C56" w:rsidRDefault="00CA243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RF 0</w:t>
            </w:r>
            <w:r w:rsidR="00F80D01" w:rsidRPr="00716C56">
              <w:rPr>
                <w:rFonts w:ascii="Verdana" w:hAnsi="Verdana"/>
              </w:rPr>
              <w:t>4</w:t>
            </w:r>
          </w:p>
        </w:tc>
      </w:tr>
      <w:tr w:rsidR="00CD23E2" w:rsidRPr="00716C56" w14:paraId="6EF2FF57" w14:textId="77777777" w:rsidTr="00CD23E2">
        <w:tc>
          <w:tcPr>
            <w:tcW w:w="4750" w:type="dxa"/>
            <w:shd w:val="clear" w:color="auto" w:fill="D9D9D9"/>
          </w:tcPr>
          <w:p w14:paraId="63E25E81" w14:textId="77777777" w:rsidR="00CA2436" w:rsidRPr="00716C56" w:rsidRDefault="00CA243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Nombre de requisito</w:t>
            </w:r>
          </w:p>
        </w:tc>
        <w:tc>
          <w:tcPr>
            <w:tcW w:w="4750" w:type="dxa"/>
            <w:shd w:val="clear" w:color="auto" w:fill="auto"/>
          </w:tcPr>
          <w:p w14:paraId="7E507059" w14:textId="5ABB90DC" w:rsidR="00CA2436" w:rsidRPr="00716C56" w:rsidRDefault="00F80D01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Emitir reportes de estudiantes potenciales</w:t>
            </w:r>
          </w:p>
        </w:tc>
      </w:tr>
      <w:tr w:rsidR="00CD23E2" w:rsidRPr="00716C56" w14:paraId="5E9D9AA5" w14:textId="77777777" w:rsidTr="00CD23E2">
        <w:tc>
          <w:tcPr>
            <w:tcW w:w="4750" w:type="dxa"/>
            <w:shd w:val="clear" w:color="auto" w:fill="D9D9D9"/>
          </w:tcPr>
          <w:p w14:paraId="7B3A93EE" w14:textId="77777777" w:rsidR="00CA2436" w:rsidRPr="00716C56" w:rsidRDefault="00CA243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1149FDE3" w14:textId="1539A5A8" w:rsidR="00CA2436" w:rsidRPr="00716C56" w:rsidRDefault="00F80D0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Requisito</w:t>
            </w:r>
          </w:p>
        </w:tc>
      </w:tr>
      <w:tr w:rsidR="00CD23E2" w:rsidRPr="00716C56" w14:paraId="426182CE" w14:textId="77777777" w:rsidTr="00CD23E2">
        <w:tc>
          <w:tcPr>
            <w:tcW w:w="4750" w:type="dxa"/>
            <w:shd w:val="clear" w:color="auto" w:fill="D9D9D9"/>
          </w:tcPr>
          <w:p w14:paraId="4C9EFF75" w14:textId="77777777" w:rsidR="00CA2436" w:rsidRPr="00716C56" w:rsidRDefault="00CA243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Prioridad de requisito</w:t>
            </w:r>
          </w:p>
        </w:tc>
        <w:tc>
          <w:tcPr>
            <w:tcW w:w="4750" w:type="dxa"/>
            <w:shd w:val="clear" w:color="auto" w:fill="auto"/>
          </w:tcPr>
          <w:p w14:paraId="0ABAFBFB" w14:textId="0EE8699D" w:rsidR="00CA2436" w:rsidRPr="00716C56" w:rsidRDefault="00F80D0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Media/Deseable</w:t>
            </w:r>
          </w:p>
        </w:tc>
      </w:tr>
      <w:tr w:rsidR="00CD23E2" w:rsidRPr="00716C56" w14:paraId="7CA0EA6A" w14:textId="77777777" w:rsidTr="00CD23E2">
        <w:tc>
          <w:tcPr>
            <w:tcW w:w="4750" w:type="dxa"/>
            <w:shd w:val="clear" w:color="auto" w:fill="D9D9D9"/>
          </w:tcPr>
          <w:p w14:paraId="31E402A3" w14:textId="77777777" w:rsidR="00CA2436" w:rsidRPr="00716C56" w:rsidRDefault="00CA2436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Descripción del requisito</w:t>
            </w:r>
          </w:p>
        </w:tc>
        <w:tc>
          <w:tcPr>
            <w:tcW w:w="4750" w:type="dxa"/>
            <w:shd w:val="clear" w:color="auto" w:fill="auto"/>
          </w:tcPr>
          <w:p w14:paraId="1345ECFA" w14:textId="034827BB" w:rsidR="00CA2436" w:rsidRPr="00716C56" w:rsidRDefault="00CA2436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sistema </w:t>
            </w:r>
            <w:r w:rsidR="00F80D01" w:rsidRPr="00716C56">
              <w:rPr>
                <w:rFonts w:ascii="Verdana" w:hAnsi="Verdana"/>
                <w:lang w:val="es-MX"/>
              </w:rPr>
              <w:t xml:space="preserve">deberá mandar un reporte a los administradores en caso de identificar un estudiantes con signos notables de </w:t>
            </w:r>
            <w:r w:rsidR="001B7DC1" w:rsidRPr="00716C56">
              <w:rPr>
                <w:rFonts w:ascii="Verdana" w:hAnsi="Verdana"/>
                <w:lang w:val="es-MX"/>
              </w:rPr>
              <w:t>inestabilidad emocional.</w:t>
            </w:r>
          </w:p>
        </w:tc>
      </w:tr>
    </w:tbl>
    <w:p w14:paraId="2CB3CB48" w14:textId="3CDCBD19" w:rsidR="00CA2436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30" w:name="_Toc73263768"/>
      <w:r w:rsidRPr="00716C56">
        <w:rPr>
          <w:rFonts w:ascii="Verdana" w:hAnsi="Verdana"/>
        </w:rPr>
        <w:t>Manejo de usuarios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14B9CC81" w14:textId="77777777" w:rsidTr="00CD23E2">
        <w:tc>
          <w:tcPr>
            <w:tcW w:w="4750" w:type="dxa"/>
            <w:shd w:val="clear" w:color="auto" w:fill="D9D9D9"/>
          </w:tcPr>
          <w:p w14:paraId="3F335F94" w14:textId="77777777" w:rsidR="008B25B9" w:rsidRPr="00716C56" w:rsidRDefault="008B25B9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Número de requisito</w:t>
            </w:r>
          </w:p>
        </w:tc>
        <w:tc>
          <w:tcPr>
            <w:tcW w:w="4750" w:type="dxa"/>
            <w:shd w:val="clear" w:color="auto" w:fill="auto"/>
          </w:tcPr>
          <w:p w14:paraId="30E678EC" w14:textId="4B090C76" w:rsidR="008B25B9" w:rsidRPr="00716C56" w:rsidRDefault="008B25B9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RF 05</w:t>
            </w:r>
          </w:p>
        </w:tc>
      </w:tr>
      <w:tr w:rsidR="00CD23E2" w:rsidRPr="00716C56" w14:paraId="5AE94928" w14:textId="77777777" w:rsidTr="00CD23E2">
        <w:tc>
          <w:tcPr>
            <w:tcW w:w="4750" w:type="dxa"/>
            <w:shd w:val="clear" w:color="auto" w:fill="D9D9D9"/>
          </w:tcPr>
          <w:p w14:paraId="36E73161" w14:textId="77777777" w:rsidR="008B25B9" w:rsidRPr="00716C56" w:rsidRDefault="008B25B9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Nombre de requisito</w:t>
            </w:r>
          </w:p>
        </w:tc>
        <w:tc>
          <w:tcPr>
            <w:tcW w:w="4750" w:type="dxa"/>
            <w:shd w:val="clear" w:color="auto" w:fill="auto"/>
          </w:tcPr>
          <w:p w14:paraId="5E5E18C6" w14:textId="77777777" w:rsidR="008B25B9" w:rsidRPr="00716C56" w:rsidRDefault="008B25B9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Manejo de usuarios</w:t>
            </w:r>
          </w:p>
        </w:tc>
      </w:tr>
      <w:tr w:rsidR="00CD23E2" w:rsidRPr="00716C56" w14:paraId="6FABF744" w14:textId="77777777" w:rsidTr="00CD23E2">
        <w:tc>
          <w:tcPr>
            <w:tcW w:w="4750" w:type="dxa"/>
            <w:shd w:val="clear" w:color="auto" w:fill="D9D9D9"/>
          </w:tcPr>
          <w:p w14:paraId="42A86C95" w14:textId="77777777" w:rsidR="008B25B9" w:rsidRPr="00716C56" w:rsidRDefault="008B25B9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525A5CEE" w14:textId="77777777" w:rsidR="008B25B9" w:rsidRPr="00716C56" w:rsidRDefault="008B25B9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Requisito</w:t>
            </w:r>
          </w:p>
        </w:tc>
      </w:tr>
      <w:tr w:rsidR="00CD23E2" w:rsidRPr="00716C56" w14:paraId="3807B580" w14:textId="77777777" w:rsidTr="00CD23E2">
        <w:tc>
          <w:tcPr>
            <w:tcW w:w="4750" w:type="dxa"/>
            <w:shd w:val="clear" w:color="auto" w:fill="D9D9D9"/>
          </w:tcPr>
          <w:p w14:paraId="38371FC5" w14:textId="77777777" w:rsidR="008B25B9" w:rsidRPr="00716C56" w:rsidRDefault="008B25B9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Prioridad de requisito</w:t>
            </w:r>
          </w:p>
        </w:tc>
        <w:tc>
          <w:tcPr>
            <w:tcW w:w="4750" w:type="dxa"/>
            <w:shd w:val="clear" w:color="auto" w:fill="auto"/>
          </w:tcPr>
          <w:p w14:paraId="35CA96CB" w14:textId="77777777" w:rsidR="008B25B9" w:rsidRPr="00716C56" w:rsidRDefault="008B25B9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Alta/Esencial</w:t>
            </w:r>
          </w:p>
        </w:tc>
      </w:tr>
      <w:tr w:rsidR="00CD23E2" w:rsidRPr="00716C56" w14:paraId="4FB85769" w14:textId="77777777" w:rsidTr="00CD23E2">
        <w:tc>
          <w:tcPr>
            <w:tcW w:w="4750" w:type="dxa"/>
            <w:shd w:val="clear" w:color="auto" w:fill="D9D9D9"/>
          </w:tcPr>
          <w:p w14:paraId="1ACABB7B" w14:textId="77777777" w:rsidR="008B25B9" w:rsidRPr="00716C56" w:rsidRDefault="008B25B9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Descripción del requisito</w:t>
            </w:r>
          </w:p>
        </w:tc>
        <w:tc>
          <w:tcPr>
            <w:tcW w:w="4750" w:type="dxa"/>
            <w:shd w:val="clear" w:color="auto" w:fill="auto"/>
          </w:tcPr>
          <w:p w14:paraId="6E871833" w14:textId="0228F319" w:rsidR="008B25B9" w:rsidRPr="00716C56" w:rsidRDefault="008B25B9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sistema incluirá un procedimiento de autorización de administrador, en el cual los administradores deben identificarse usando un nombre de administrador y contraseña. </w:t>
            </w:r>
          </w:p>
        </w:tc>
      </w:tr>
    </w:tbl>
    <w:p w14:paraId="3AA0A053" w14:textId="77777777" w:rsidR="008B25B9" w:rsidRPr="00716C56" w:rsidRDefault="008B25B9" w:rsidP="00560EC6">
      <w:pPr>
        <w:rPr>
          <w:rFonts w:ascii="Verdana" w:hAnsi="Verdana"/>
          <w:lang w:val="es-MX"/>
        </w:rPr>
      </w:pPr>
    </w:p>
    <w:p w14:paraId="77CC7FD8" w14:textId="096DD9FA" w:rsidR="00560EC6" w:rsidRPr="00716C56" w:rsidRDefault="00B22011" w:rsidP="00DC7B0F">
      <w:pPr>
        <w:pStyle w:val="Ttulo2"/>
        <w:rPr>
          <w:rFonts w:ascii="Verdana" w:hAnsi="Verdana"/>
        </w:rPr>
      </w:pPr>
      <w:bookmarkStart w:id="31" w:name="_Toc73263769"/>
      <w:r w:rsidRPr="00716C56">
        <w:rPr>
          <w:rFonts w:ascii="Verdana" w:hAnsi="Verdana"/>
        </w:rPr>
        <w:t>Requisitos No Funcionales</w:t>
      </w:r>
      <w:bookmarkEnd w:id="31"/>
    </w:p>
    <w:p w14:paraId="7E4D933B" w14:textId="6CB7DC12" w:rsidR="00560EC6" w:rsidRPr="00716C56" w:rsidRDefault="00DC7B0F" w:rsidP="00DC7B0F">
      <w:pPr>
        <w:pStyle w:val="Ttulo3"/>
        <w:rPr>
          <w:rFonts w:ascii="Verdana" w:hAnsi="Verdana"/>
          <w:lang w:val="es-MX"/>
        </w:rPr>
      </w:pPr>
      <w:bookmarkStart w:id="32" w:name="_Toc73263770"/>
      <w:r w:rsidRPr="00716C56">
        <w:rPr>
          <w:rFonts w:ascii="Verdana" w:hAnsi="Verdana"/>
          <w:lang w:val="es-MX"/>
        </w:rPr>
        <w:t>Rendimiento en el inicio de sesión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522688C6" w14:textId="77777777" w:rsidTr="00CD23E2">
        <w:tc>
          <w:tcPr>
            <w:tcW w:w="4750" w:type="dxa"/>
            <w:shd w:val="clear" w:color="auto" w:fill="D9D9D9"/>
          </w:tcPr>
          <w:p w14:paraId="2D0BE437" w14:textId="3817B75E" w:rsidR="004A2C06" w:rsidRPr="00716C56" w:rsidRDefault="004A2C06" w:rsidP="004A2C06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Número de requisit</w:t>
            </w:r>
            <w:r w:rsidR="0078670F" w:rsidRPr="00716C56">
              <w:rPr>
                <w:rFonts w:ascii="Verdana" w:hAnsi="Verdana"/>
              </w:rPr>
              <w:t>o</w:t>
            </w:r>
          </w:p>
        </w:tc>
        <w:tc>
          <w:tcPr>
            <w:tcW w:w="4750" w:type="dxa"/>
            <w:shd w:val="clear" w:color="auto" w:fill="auto"/>
          </w:tcPr>
          <w:p w14:paraId="3C3ED963" w14:textId="0725F7AC" w:rsidR="004A2C06" w:rsidRPr="00716C56" w:rsidRDefault="00B74555" w:rsidP="004A2C06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RNF 01</w:t>
            </w:r>
          </w:p>
        </w:tc>
      </w:tr>
      <w:tr w:rsidR="00CD23E2" w:rsidRPr="00716C56" w14:paraId="55455E5F" w14:textId="77777777" w:rsidTr="00CD23E2">
        <w:tc>
          <w:tcPr>
            <w:tcW w:w="4750" w:type="dxa"/>
            <w:shd w:val="clear" w:color="auto" w:fill="D9D9D9"/>
          </w:tcPr>
          <w:p w14:paraId="2B59FDA8" w14:textId="071B7583" w:rsidR="004A2C06" w:rsidRPr="00716C56" w:rsidRDefault="004A2C06" w:rsidP="004A2C06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Nombre de requisit</w:t>
            </w:r>
            <w:r w:rsidR="0078670F" w:rsidRPr="00716C56">
              <w:rPr>
                <w:rFonts w:ascii="Verdana" w:hAnsi="Verdana"/>
              </w:rPr>
              <w:t>o</w:t>
            </w:r>
          </w:p>
        </w:tc>
        <w:tc>
          <w:tcPr>
            <w:tcW w:w="4750" w:type="dxa"/>
            <w:shd w:val="clear" w:color="auto" w:fill="auto"/>
          </w:tcPr>
          <w:p w14:paraId="3664D4D2" w14:textId="1560B6B8" w:rsidR="004A2C06" w:rsidRPr="00716C56" w:rsidRDefault="00ED15FF" w:rsidP="004A2C06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Rendimiento en el inicio de sesión</w:t>
            </w:r>
          </w:p>
        </w:tc>
      </w:tr>
      <w:tr w:rsidR="00CD23E2" w:rsidRPr="00716C56" w14:paraId="1FCF288D" w14:textId="77777777" w:rsidTr="00CD23E2">
        <w:tc>
          <w:tcPr>
            <w:tcW w:w="4750" w:type="dxa"/>
            <w:shd w:val="clear" w:color="auto" w:fill="D9D9D9"/>
          </w:tcPr>
          <w:p w14:paraId="6142336F" w14:textId="7DABC20E" w:rsidR="004A2C06" w:rsidRPr="00716C56" w:rsidRDefault="004A2C06" w:rsidP="004A2C06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43BC09C2" w14:textId="32FA248E" w:rsidR="004A2C06" w:rsidRPr="00716C56" w:rsidRDefault="008B25B9" w:rsidP="004A2C06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Restricción</w:t>
            </w:r>
          </w:p>
        </w:tc>
      </w:tr>
      <w:tr w:rsidR="00CD23E2" w:rsidRPr="00716C56" w14:paraId="09B9D716" w14:textId="77777777" w:rsidTr="00CD23E2">
        <w:tc>
          <w:tcPr>
            <w:tcW w:w="4750" w:type="dxa"/>
            <w:shd w:val="clear" w:color="auto" w:fill="D9D9D9"/>
          </w:tcPr>
          <w:p w14:paraId="5870BAA7" w14:textId="1AAA5FC7" w:rsidR="004A2C06" w:rsidRPr="00716C56" w:rsidRDefault="004A2C06" w:rsidP="004A2C06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Prioridad de requisit</w:t>
            </w:r>
            <w:r w:rsidR="0078670F" w:rsidRPr="00716C56">
              <w:rPr>
                <w:rFonts w:ascii="Verdana" w:hAnsi="Verdana"/>
              </w:rPr>
              <w:t>o</w:t>
            </w:r>
          </w:p>
        </w:tc>
        <w:tc>
          <w:tcPr>
            <w:tcW w:w="4750" w:type="dxa"/>
            <w:shd w:val="clear" w:color="auto" w:fill="auto"/>
          </w:tcPr>
          <w:p w14:paraId="77B584F0" w14:textId="596141B8" w:rsidR="004A2C06" w:rsidRPr="00716C56" w:rsidRDefault="00ED15FF" w:rsidP="004A2C06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Media/Esencial</w:t>
            </w:r>
          </w:p>
        </w:tc>
      </w:tr>
      <w:tr w:rsidR="00CD23E2" w:rsidRPr="00716C56" w14:paraId="7C580D9A" w14:textId="77777777" w:rsidTr="00CD23E2">
        <w:tc>
          <w:tcPr>
            <w:tcW w:w="4750" w:type="dxa"/>
            <w:shd w:val="clear" w:color="auto" w:fill="D9D9D9"/>
          </w:tcPr>
          <w:p w14:paraId="397D300C" w14:textId="660D1BB8" w:rsidR="004A2C06" w:rsidRPr="00716C56" w:rsidRDefault="004A2C06" w:rsidP="004A2C06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Descripción del requisito</w:t>
            </w:r>
          </w:p>
        </w:tc>
        <w:tc>
          <w:tcPr>
            <w:tcW w:w="4750" w:type="dxa"/>
            <w:shd w:val="clear" w:color="auto" w:fill="auto"/>
          </w:tcPr>
          <w:p w14:paraId="12A91A06" w14:textId="3E39E9EF" w:rsidR="004A2C06" w:rsidRPr="00716C56" w:rsidRDefault="0078670F" w:rsidP="004A2C06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inicio de sesión en el sistema no debe tardar más de 10 segundos </w:t>
            </w:r>
          </w:p>
        </w:tc>
      </w:tr>
    </w:tbl>
    <w:p w14:paraId="0280A745" w14:textId="56C99838" w:rsidR="004A2C06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33" w:name="_Toc73263771"/>
      <w:r w:rsidRPr="00716C56">
        <w:rPr>
          <w:rFonts w:ascii="Verdana" w:hAnsi="Verdana"/>
          <w:lang w:val="es-MX"/>
        </w:rPr>
        <w:t>Rendimiento en el cierre de sesión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2EB8AAEC" w14:textId="77777777" w:rsidTr="00CD23E2">
        <w:tc>
          <w:tcPr>
            <w:tcW w:w="4750" w:type="dxa"/>
            <w:shd w:val="clear" w:color="auto" w:fill="D9D9D9"/>
          </w:tcPr>
          <w:p w14:paraId="2AD9A1AE" w14:textId="77777777" w:rsidR="0078670F" w:rsidRPr="00716C56" w:rsidRDefault="0078670F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Número de requisito</w:t>
            </w:r>
          </w:p>
        </w:tc>
        <w:tc>
          <w:tcPr>
            <w:tcW w:w="4750" w:type="dxa"/>
            <w:shd w:val="clear" w:color="auto" w:fill="auto"/>
          </w:tcPr>
          <w:p w14:paraId="7A1C676D" w14:textId="22144526" w:rsidR="0078670F" w:rsidRPr="00716C56" w:rsidRDefault="00B74555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RNF 02</w:t>
            </w:r>
          </w:p>
        </w:tc>
      </w:tr>
      <w:tr w:rsidR="00CD23E2" w:rsidRPr="00716C56" w14:paraId="469B1670" w14:textId="77777777" w:rsidTr="00CD23E2">
        <w:tc>
          <w:tcPr>
            <w:tcW w:w="4750" w:type="dxa"/>
            <w:shd w:val="clear" w:color="auto" w:fill="D9D9D9"/>
          </w:tcPr>
          <w:p w14:paraId="7D81EFFB" w14:textId="77777777" w:rsidR="0078670F" w:rsidRPr="00716C56" w:rsidRDefault="0078670F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Nombre de requisito</w:t>
            </w:r>
          </w:p>
        </w:tc>
        <w:tc>
          <w:tcPr>
            <w:tcW w:w="4750" w:type="dxa"/>
            <w:shd w:val="clear" w:color="auto" w:fill="auto"/>
          </w:tcPr>
          <w:p w14:paraId="7CE05EA0" w14:textId="3A4E64B2" w:rsidR="0078670F" w:rsidRPr="00716C56" w:rsidRDefault="00ED15FF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Rendimiento en el cierre de sesión</w:t>
            </w:r>
          </w:p>
        </w:tc>
      </w:tr>
      <w:tr w:rsidR="00CD23E2" w:rsidRPr="00716C56" w14:paraId="389F8C5E" w14:textId="77777777" w:rsidTr="00CD23E2">
        <w:tc>
          <w:tcPr>
            <w:tcW w:w="4750" w:type="dxa"/>
            <w:shd w:val="clear" w:color="auto" w:fill="D9D9D9"/>
          </w:tcPr>
          <w:p w14:paraId="46B89955" w14:textId="77777777" w:rsidR="0078670F" w:rsidRPr="00716C56" w:rsidRDefault="0078670F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lastRenderedPageBreak/>
              <w:t>Tipo</w:t>
            </w:r>
          </w:p>
        </w:tc>
        <w:tc>
          <w:tcPr>
            <w:tcW w:w="4750" w:type="dxa"/>
            <w:shd w:val="clear" w:color="auto" w:fill="auto"/>
          </w:tcPr>
          <w:p w14:paraId="32DF3922" w14:textId="03A2CB17" w:rsidR="0078670F" w:rsidRPr="00716C56" w:rsidRDefault="008B25B9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Restricción</w:t>
            </w:r>
          </w:p>
        </w:tc>
      </w:tr>
      <w:tr w:rsidR="00CD23E2" w:rsidRPr="00716C56" w14:paraId="34B274BC" w14:textId="77777777" w:rsidTr="00CD23E2">
        <w:tc>
          <w:tcPr>
            <w:tcW w:w="4750" w:type="dxa"/>
            <w:shd w:val="clear" w:color="auto" w:fill="D9D9D9"/>
          </w:tcPr>
          <w:p w14:paraId="68A35699" w14:textId="77777777" w:rsidR="0078670F" w:rsidRPr="00716C56" w:rsidRDefault="0078670F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Prioridad de requisito</w:t>
            </w:r>
          </w:p>
        </w:tc>
        <w:tc>
          <w:tcPr>
            <w:tcW w:w="4750" w:type="dxa"/>
            <w:shd w:val="clear" w:color="auto" w:fill="auto"/>
          </w:tcPr>
          <w:p w14:paraId="5D3E28DC" w14:textId="39D33D23" w:rsidR="0078670F" w:rsidRPr="00716C56" w:rsidRDefault="0008619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Media/D</w:t>
            </w:r>
            <w:r w:rsidR="0057701A" w:rsidRPr="00716C56">
              <w:rPr>
                <w:rFonts w:ascii="Verdana" w:hAnsi="Verdana"/>
              </w:rPr>
              <w:t>es</w:t>
            </w:r>
            <w:r w:rsidRPr="00716C56">
              <w:rPr>
                <w:rFonts w:ascii="Verdana" w:hAnsi="Verdana"/>
              </w:rPr>
              <w:t>eable</w:t>
            </w:r>
          </w:p>
        </w:tc>
      </w:tr>
      <w:tr w:rsidR="00CD23E2" w:rsidRPr="00716C56" w14:paraId="76D31D67" w14:textId="77777777" w:rsidTr="00CD23E2">
        <w:tc>
          <w:tcPr>
            <w:tcW w:w="4750" w:type="dxa"/>
            <w:shd w:val="clear" w:color="auto" w:fill="D9D9D9"/>
          </w:tcPr>
          <w:p w14:paraId="3D3530F4" w14:textId="77777777" w:rsidR="0078670F" w:rsidRPr="00716C56" w:rsidRDefault="0078670F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Descripción del requisito</w:t>
            </w:r>
          </w:p>
        </w:tc>
        <w:tc>
          <w:tcPr>
            <w:tcW w:w="4750" w:type="dxa"/>
            <w:shd w:val="clear" w:color="auto" w:fill="auto"/>
          </w:tcPr>
          <w:p w14:paraId="3CA3E69E" w14:textId="640B8DC1" w:rsidR="0078670F" w:rsidRPr="00716C56" w:rsidRDefault="0078670F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cierre de sesión en el sistema no debe tardar más de 10 segundos </w:t>
            </w:r>
          </w:p>
        </w:tc>
      </w:tr>
    </w:tbl>
    <w:p w14:paraId="2A9B06C4" w14:textId="4E42341D" w:rsidR="0078670F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34" w:name="_Toc73263772"/>
      <w:r w:rsidRPr="00716C56">
        <w:rPr>
          <w:rFonts w:ascii="Verdana" w:hAnsi="Verdana"/>
          <w:lang w:val="es-MX"/>
        </w:rPr>
        <w:t>Ambiente de desarrollo del sistema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5D191F25" w14:textId="77777777" w:rsidTr="00CD23E2">
        <w:tc>
          <w:tcPr>
            <w:tcW w:w="4750" w:type="dxa"/>
            <w:shd w:val="clear" w:color="auto" w:fill="D9D9D9"/>
          </w:tcPr>
          <w:p w14:paraId="74D07947" w14:textId="77777777" w:rsidR="0078670F" w:rsidRPr="00716C56" w:rsidRDefault="0078670F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Número de requisito</w:t>
            </w:r>
          </w:p>
        </w:tc>
        <w:tc>
          <w:tcPr>
            <w:tcW w:w="4750" w:type="dxa"/>
            <w:shd w:val="clear" w:color="auto" w:fill="auto"/>
          </w:tcPr>
          <w:p w14:paraId="7CC999AB" w14:textId="358EC75F" w:rsidR="0078670F" w:rsidRPr="00716C56" w:rsidRDefault="00B74555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RNF 03</w:t>
            </w:r>
          </w:p>
        </w:tc>
      </w:tr>
      <w:tr w:rsidR="00CD23E2" w:rsidRPr="00716C56" w14:paraId="4EC6CC18" w14:textId="77777777" w:rsidTr="00CD23E2">
        <w:tc>
          <w:tcPr>
            <w:tcW w:w="4750" w:type="dxa"/>
            <w:shd w:val="clear" w:color="auto" w:fill="D9D9D9"/>
          </w:tcPr>
          <w:p w14:paraId="27CCA92E" w14:textId="77777777" w:rsidR="0078670F" w:rsidRPr="00716C56" w:rsidRDefault="0078670F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Nombre de requisito</w:t>
            </w:r>
          </w:p>
        </w:tc>
        <w:tc>
          <w:tcPr>
            <w:tcW w:w="4750" w:type="dxa"/>
            <w:shd w:val="clear" w:color="auto" w:fill="auto"/>
          </w:tcPr>
          <w:p w14:paraId="71832246" w14:textId="70FDFAE9" w:rsidR="0078670F" w:rsidRPr="00716C56" w:rsidRDefault="0008619A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Ambiente de desarrollo del sistema</w:t>
            </w:r>
          </w:p>
        </w:tc>
      </w:tr>
      <w:tr w:rsidR="00CD23E2" w:rsidRPr="00716C56" w14:paraId="7D6A2C6D" w14:textId="77777777" w:rsidTr="00CD23E2">
        <w:tc>
          <w:tcPr>
            <w:tcW w:w="4750" w:type="dxa"/>
            <w:shd w:val="clear" w:color="auto" w:fill="D9D9D9"/>
          </w:tcPr>
          <w:p w14:paraId="3B908784" w14:textId="77777777" w:rsidR="0078670F" w:rsidRPr="00716C56" w:rsidRDefault="0078670F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32ABA1C7" w14:textId="7BAA86AB" w:rsidR="0078670F" w:rsidRPr="00716C56" w:rsidRDefault="008B25B9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Restricción</w:t>
            </w:r>
          </w:p>
        </w:tc>
      </w:tr>
      <w:tr w:rsidR="00CD23E2" w:rsidRPr="00716C56" w14:paraId="49AC1C31" w14:textId="77777777" w:rsidTr="00CD23E2">
        <w:tc>
          <w:tcPr>
            <w:tcW w:w="4750" w:type="dxa"/>
            <w:shd w:val="clear" w:color="auto" w:fill="D9D9D9"/>
          </w:tcPr>
          <w:p w14:paraId="2001496C" w14:textId="77777777" w:rsidR="0078670F" w:rsidRPr="00716C56" w:rsidRDefault="0078670F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Prioridad de requisito</w:t>
            </w:r>
          </w:p>
        </w:tc>
        <w:tc>
          <w:tcPr>
            <w:tcW w:w="4750" w:type="dxa"/>
            <w:shd w:val="clear" w:color="auto" w:fill="auto"/>
          </w:tcPr>
          <w:p w14:paraId="6C6A6B87" w14:textId="73C35549" w:rsidR="0078670F" w:rsidRPr="00716C56" w:rsidRDefault="0008619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Alta/Esencial</w:t>
            </w:r>
          </w:p>
        </w:tc>
      </w:tr>
      <w:tr w:rsidR="00CD23E2" w:rsidRPr="00716C56" w14:paraId="14FE85FF" w14:textId="77777777" w:rsidTr="00CD23E2">
        <w:tc>
          <w:tcPr>
            <w:tcW w:w="4750" w:type="dxa"/>
            <w:shd w:val="clear" w:color="auto" w:fill="D9D9D9"/>
          </w:tcPr>
          <w:p w14:paraId="6AC27145" w14:textId="77777777" w:rsidR="0078670F" w:rsidRPr="00716C56" w:rsidRDefault="0078670F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Descripción del requisito</w:t>
            </w:r>
          </w:p>
        </w:tc>
        <w:tc>
          <w:tcPr>
            <w:tcW w:w="4750" w:type="dxa"/>
            <w:shd w:val="clear" w:color="auto" w:fill="auto"/>
          </w:tcPr>
          <w:p w14:paraId="40804C5E" w14:textId="38386CAB" w:rsidR="0078670F" w:rsidRPr="00716C56" w:rsidRDefault="00B74555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sistema será implementado bajo el navegador Google Chrome versión 91.0.4472.77 </w:t>
            </w:r>
          </w:p>
        </w:tc>
      </w:tr>
    </w:tbl>
    <w:p w14:paraId="0624B3FE" w14:textId="05893EBE" w:rsidR="00D91C6A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35" w:name="_Toc73263773"/>
      <w:r w:rsidRPr="00716C56">
        <w:rPr>
          <w:rFonts w:ascii="Verdana" w:hAnsi="Verdana"/>
          <w:lang w:val="es-MX"/>
        </w:rPr>
        <w:t>Interacción del sistema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1784361D" w14:textId="77777777" w:rsidTr="00CD23E2">
        <w:tc>
          <w:tcPr>
            <w:tcW w:w="4750" w:type="dxa"/>
            <w:shd w:val="clear" w:color="auto" w:fill="D9D9D9"/>
          </w:tcPr>
          <w:p w14:paraId="774D3FB3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Número de requisito</w:t>
            </w:r>
          </w:p>
        </w:tc>
        <w:tc>
          <w:tcPr>
            <w:tcW w:w="4750" w:type="dxa"/>
            <w:shd w:val="clear" w:color="auto" w:fill="auto"/>
          </w:tcPr>
          <w:p w14:paraId="6991C01E" w14:textId="0F09AF21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RNF 05</w:t>
            </w:r>
          </w:p>
        </w:tc>
      </w:tr>
      <w:tr w:rsidR="00CD23E2" w:rsidRPr="00716C56" w14:paraId="4BB72EC7" w14:textId="77777777" w:rsidTr="00CD23E2">
        <w:tc>
          <w:tcPr>
            <w:tcW w:w="4750" w:type="dxa"/>
            <w:shd w:val="clear" w:color="auto" w:fill="D9D9D9"/>
          </w:tcPr>
          <w:p w14:paraId="461CA9A3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Nombre de requisito</w:t>
            </w:r>
          </w:p>
        </w:tc>
        <w:tc>
          <w:tcPr>
            <w:tcW w:w="4750" w:type="dxa"/>
            <w:shd w:val="clear" w:color="auto" w:fill="auto"/>
          </w:tcPr>
          <w:p w14:paraId="54A4A768" w14:textId="53BF4E5E" w:rsidR="00E97F1E" w:rsidRPr="00716C56" w:rsidRDefault="007465AF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Interacción del sistema</w:t>
            </w:r>
          </w:p>
        </w:tc>
      </w:tr>
      <w:tr w:rsidR="00CD23E2" w:rsidRPr="00716C56" w14:paraId="39CA3F40" w14:textId="77777777" w:rsidTr="00CD23E2">
        <w:tc>
          <w:tcPr>
            <w:tcW w:w="4750" w:type="dxa"/>
            <w:shd w:val="clear" w:color="auto" w:fill="D9D9D9"/>
          </w:tcPr>
          <w:p w14:paraId="4D8A54A5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4EDE1B4D" w14:textId="3A329427" w:rsidR="00E97F1E" w:rsidRPr="00716C56" w:rsidRDefault="00DA0D3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Restricción</w:t>
            </w:r>
          </w:p>
        </w:tc>
      </w:tr>
      <w:tr w:rsidR="00CD23E2" w:rsidRPr="00716C56" w14:paraId="6BEC6BFA" w14:textId="77777777" w:rsidTr="00CD23E2">
        <w:tc>
          <w:tcPr>
            <w:tcW w:w="4750" w:type="dxa"/>
            <w:shd w:val="clear" w:color="auto" w:fill="D9D9D9"/>
          </w:tcPr>
          <w:p w14:paraId="372521EA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Prioridad de requisito</w:t>
            </w:r>
          </w:p>
        </w:tc>
        <w:tc>
          <w:tcPr>
            <w:tcW w:w="4750" w:type="dxa"/>
            <w:shd w:val="clear" w:color="auto" w:fill="auto"/>
          </w:tcPr>
          <w:p w14:paraId="2692E1C8" w14:textId="26E69D68" w:rsidR="00E97F1E" w:rsidRPr="00716C56" w:rsidRDefault="007465AF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Baja/Opcional</w:t>
            </w:r>
          </w:p>
        </w:tc>
      </w:tr>
      <w:tr w:rsidR="00CD23E2" w:rsidRPr="00716C56" w14:paraId="6047C0F8" w14:textId="77777777" w:rsidTr="00CD23E2">
        <w:tc>
          <w:tcPr>
            <w:tcW w:w="4750" w:type="dxa"/>
            <w:shd w:val="clear" w:color="auto" w:fill="D9D9D9"/>
          </w:tcPr>
          <w:p w14:paraId="67F74A1B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Descripción del requisito</w:t>
            </w:r>
          </w:p>
        </w:tc>
        <w:tc>
          <w:tcPr>
            <w:tcW w:w="4750" w:type="dxa"/>
            <w:shd w:val="clear" w:color="auto" w:fill="auto"/>
          </w:tcPr>
          <w:p w14:paraId="14E2EA6B" w14:textId="00FCDAC8" w:rsidR="00E97F1E" w:rsidRPr="00716C56" w:rsidRDefault="00E97F1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La navegación de la aplicación debe implicar la menor cantidad de </w:t>
            </w:r>
            <w:r w:rsidRPr="00474542">
              <w:rPr>
                <w:rFonts w:ascii="Verdana" w:hAnsi="Verdana"/>
                <w:color w:val="000000"/>
                <w:lang w:val="es-MX"/>
              </w:rPr>
              <w:t>clicks</w:t>
            </w:r>
            <w:r w:rsidRPr="00716C56">
              <w:rPr>
                <w:rFonts w:ascii="Verdana" w:hAnsi="Verdana"/>
                <w:lang w:val="es-MX"/>
              </w:rPr>
              <w:t xml:space="preserve"> posibles. </w:t>
            </w:r>
          </w:p>
        </w:tc>
      </w:tr>
    </w:tbl>
    <w:p w14:paraId="228722C5" w14:textId="105010A9" w:rsidR="00D91C6A" w:rsidRPr="00716C56" w:rsidRDefault="00173875" w:rsidP="00173875">
      <w:pPr>
        <w:pStyle w:val="Ttulo3"/>
        <w:rPr>
          <w:rFonts w:ascii="Verdana" w:hAnsi="Verdana"/>
          <w:color w:val="000000"/>
          <w:lang w:val="es-MX"/>
        </w:rPr>
      </w:pPr>
      <w:bookmarkStart w:id="36" w:name="_Toc73263774"/>
      <w:r w:rsidRPr="00716C56">
        <w:rPr>
          <w:rFonts w:ascii="Verdana" w:hAnsi="Verdana"/>
          <w:color w:val="000000"/>
          <w:lang w:val="es-MX"/>
        </w:rPr>
        <w:t>Colores del sistema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6E8C1EB4" w14:textId="77777777" w:rsidTr="00CD23E2">
        <w:tc>
          <w:tcPr>
            <w:tcW w:w="4750" w:type="dxa"/>
            <w:shd w:val="clear" w:color="auto" w:fill="D9D9D9"/>
          </w:tcPr>
          <w:p w14:paraId="15AB5CDC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Número de requisito</w:t>
            </w:r>
          </w:p>
        </w:tc>
        <w:tc>
          <w:tcPr>
            <w:tcW w:w="4750" w:type="dxa"/>
            <w:shd w:val="clear" w:color="auto" w:fill="auto"/>
          </w:tcPr>
          <w:p w14:paraId="6A1624BC" w14:textId="7BE15086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RNF 06</w:t>
            </w:r>
          </w:p>
        </w:tc>
      </w:tr>
      <w:tr w:rsidR="00CD23E2" w:rsidRPr="00716C56" w14:paraId="6B601285" w14:textId="77777777" w:rsidTr="00CD23E2">
        <w:tc>
          <w:tcPr>
            <w:tcW w:w="4750" w:type="dxa"/>
            <w:shd w:val="clear" w:color="auto" w:fill="D9D9D9"/>
          </w:tcPr>
          <w:p w14:paraId="1082DA80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Nombre de requisito</w:t>
            </w:r>
          </w:p>
        </w:tc>
        <w:tc>
          <w:tcPr>
            <w:tcW w:w="4750" w:type="dxa"/>
            <w:shd w:val="clear" w:color="auto" w:fill="auto"/>
          </w:tcPr>
          <w:p w14:paraId="070524C3" w14:textId="7FADF621" w:rsidR="00E97F1E" w:rsidRPr="00716C56" w:rsidRDefault="00B255D0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Colores del sistema</w:t>
            </w:r>
          </w:p>
        </w:tc>
      </w:tr>
      <w:tr w:rsidR="00CD23E2" w:rsidRPr="00716C56" w14:paraId="1F828654" w14:textId="77777777" w:rsidTr="00CD23E2">
        <w:tc>
          <w:tcPr>
            <w:tcW w:w="4750" w:type="dxa"/>
            <w:shd w:val="clear" w:color="auto" w:fill="D9D9D9"/>
          </w:tcPr>
          <w:p w14:paraId="5FB375AB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02B61CFB" w14:textId="6BCFC523" w:rsidR="00E97F1E" w:rsidRPr="00716C56" w:rsidRDefault="00B255D0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Restricción</w:t>
            </w:r>
          </w:p>
        </w:tc>
      </w:tr>
      <w:tr w:rsidR="00CD23E2" w:rsidRPr="00716C56" w14:paraId="304AEF29" w14:textId="77777777" w:rsidTr="00CD23E2">
        <w:tc>
          <w:tcPr>
            <w:tcW w:w="4750" w:type="dxa"/>
            <w:shd w:val="clear" w:color="auto" w:fill="D9D9D9"/>
          </w:tcPr>
          <w:p w14:paraId="31247694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Prioridad de requisito</w:t>
            </w:r>
          </w:p>
        </w:tc>
        <w:tc>
          <w:tcPr>
            <w:tcW w:w="4750" w:type="dxa"/>
            <w:shd w:val="clear" w:color="auto" w:fill="auto"/>
          </w:tcPr>
          <w:p w14:paraId="5EE5C888" w14:textId="5B1A7443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Media/Deseable</w:t>
            </w:r>
          </w:p>
        </w:tc>
      </w:tr>
      <w:tr w:rsidR="00CD23E2" w:rsidRPr="00716C56" w14:paraId="167FB413" w14:textId="77777777" w:rsidTr="00CD23E2">
        <w:tc>
          <w:tcPr>
            <w:tcW w:w="4750" w:type="dxa"/>
            <w:shd w:val="clear" w:color="auto" w:fill="D9D9D9"/>
          </w:tcPr>
          <w:p w14:paraId="45C5C4FF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Descripción del requisito</w:t>
            </w:r>
          </w:p>
        </w:tc>
        <w:tc>
          <w:tcPr>
            <w:tcW w:w="4750" w:type="dxa"/>
            <w:shd w:val="clear" w:color="auto" w:fill="auto"/>
          </w:tcPr>
          <w:p w14:paraId="4F2340F4" w14:textId="3486B0CE" w:rsidR="00E97F1E" w:rsidRPr="00716C56" w:rsidRDefault="00E97F1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Los colores a usar en </w:t>
            </w:r>
            <w:r w:rsidR="001B7DC1" w:rsidRPr="00716C56">
              <w:rPr>
                <w:rFonts w:ascii="Verdana" w:hAnsi="Verdana"/>
                <w:lang w:val="es-MX"/>
              </w:rPr>
              <w:t xml:space="preserve">el sistema </w:t>
            </w:r>
            <w:r w:rsidRPr="00716C56">
              <w:rPr>
                <w:rFonts w:ascii="Verdana" w:hAnsi="Verdana"/>
                <w:lang w:val="es-MX"/>
              </w:rPr>
              <w:t xml:space="preserve">deberán </w:t>
            </w:r>
            <w:r w:rsidR="001B7DC1" w:rsidRPr="00716C56">
              <w:rPr>
                <w:rFonts w:ascii="Verdana" w:hAnsi="Verdana"/>
                <w:lang w:val="es-MX"/>
              </w:rPr>
              <w:t xml:space="preserve">ser utilizados con la psicología del color. </w:t>
            </w:r>
          </w:p>
        </w:tc>
      </w:tr>
    </w:tbl>
    <w:p w14:paraId="6C2D01CF" w14:textId="6FDFAAF4" w:rsidR="00E97F1E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37" w:name="_Toc73263775"/>
      <w:r w:rsidRPr="00716C56">
        <w:rPr>
          <w:rFonts w:ascii="Verdana" w:hAnsi="Verdana"/>
          <w:lang w:val="es-MX"/>
        </w:rPr>
        <w:t xml:space="preserve">Retroalimentación </w:t>
      </w:r>
      <w:r w:rsidR="00CD6A28" w:rsidRPr="00716C56">
        <w:rPr>
          <w:rFonts w:ascii="Verdana" w:hAnsi="Verdana"/>
          <w:lang w:val="es-MX"/>
        </w:rPr>
        <w:t xml:space="preserve">en la interacción con el </w:t>
      </w:r>
      <w:r w:rsidRPr="00716C56">
        <w:rPr>
          <w:rFonts w:ascii="Verdana" w:hAnsi="Verdana"/>
          <w:lang w:val="es-MX"/>
        </w:rPr>
        <w:t>sistema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1EF9F640" w14:textId="77777777" w:rsidTr="00CD23E2">
        <w:tc>
          <w:tcPr>
            <w:tcW w:w="4750" w:type="dxa"/>
            <w:shd w:val="clear" w:color="auto" w:fill="D9D9D9"/>
          </w:tcPr>
          <w:p w14:paraId="6EDC0293" w14:textId="77777777" w:rsidR="001B7DC1" w:rsidRPr="00716C56" w:rsidRDefault="001B7DC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Número de requisito</w:t>
            </w:r>
          </w:p>
        </w:tc>
        <w:tc>
          <w:tcPr>
            <w:tcW w:w="4750" w:type="dxa"/>
            <w:shd w:val="clear" w:color="auto" w:fill="auto"/>
          </w:tcPr>
          <w:p w14:paraId="095BB9F7" w14:textId="77777777" w:rsidR="001B7DC1" w:rsidRPr="00716C56" w:rsidRDefault="001B7DC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RNF 06</w:t>
            </w:r>
          </w:p>
        </w:tc>
      </w:tr>
      <w:tr w:rsidR="00CD23E2" w:rsidRPr="00716C56" w14:paraId="17393BE2" w14:textId="77777777" w:rsidTr="00CD23E2">
        <w:tc>
          <w:tcPr>
            <w:tcW w:w="4750" w:type="dxa"/>
            <w:shd w:val="clear" w:color="auto" w:fill="D9D9D9"/>
          </w:tcPr>
          <w:p w14:paraId="7668AD98" w14:textId="77777777" w:rsidR="001B7DC1" w:rsidRPr="00716C56" w:rsidRDefault="001B7DC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Nombre de requisito</w:t>
            </w:r>
          </w:p>
        </w:tc>
        <w:tc>
          <w:tcPr>
            <w:tcW w:w="4750" w:type="dxa"/>
            <w:shd w:val="clear" w:color="auto" w:fill="auto"/>
          </w:tcPr>
          <w:p w14:paraId="28D890D6" w14:textId="3F3BCFF9" w:rsidR="001B7DC1" w:rsidRPr="00716C56" w:rsidRDefault="001B7DC1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Retroalimentación </w:t>
            </w:r>
            <w:r w:rsidR="00CD6A28" w:rsidRPr="00716C56">
              <w:rPr>
                <w:rFonts w:ascii="Verdana" w:hAnsi="Verdana"/>
                <w:lang w:val="es-MX"/>
              </w:rPr>
              <w:t>en la interacción con el sistema</w:t>
            </w:r>
          </w:p>
        </w:tc>
      </w:tr>
      <w:tr w:rsidR="00CD23E2" w:rsidRPr="00716C56" w14:paraId="25D80E53" w14:textId="77777777" w:rsidTr="00CD23E2">
        <w:tc>
          <w:tcPr>
            <w:tcW w:w="4750" w:type="dxa"/>
            <w:shd w:val="clear" w:color="auto" w:fill="D9D9D9"/>
          </w:tcPr>
          <w:p w14:paraId="09BB1449" w14:textId="77777777" w:rsidR="001B7DC1" w:rsidRPr="00716C56" w:rsidRDefault="001B7DC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6905FD6C" w14:textId="77777777" w:rsidR="001B7DC1" w:rsidRPr="00716C56" w:rsidRDefault="001B7DC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Restricción</w:t>
            </w:r>
          </w:p>
        </w:tc>
      </w:tr>
      <w:tr w:rsidR="00CD23E2" w:rsidRPr="00716C56" w14:paraId="0D8EEA91" w14:textId="77777777" w:rsidTr="00CD23E2">
        <w:tc>
          <w:tcPr>
            <w:tcW w:w="4750" w:type="dxa"/>
            <w:shd w:val="clear" w:color="auto" w:fill="D9D9D9"/>
          </w:tcPr>
          <w:p w14:paraId="6CAA43D1" w14:textId="77777777" w:rsidR="001B7DC1" w:rsidRPr="00716C56" w:rsidRDefault="001B7DC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Prioridad de requisito</w:t>
            </w:r>
          </w:p>
        </w:tc>
        <w:tc>
          <w:tcPr>
            <w:tcW w:w="4750" w:type="dxa"/>
            <w:shd w:val="clear" w:color="auto" w:fill="auto"/>
          </w:tcPr>
          <w:p w14:paraId="5AF89592" w14:textId="77777777" w:rsidR="001B7DC1" w:rsidRPr="00716C56" w:rsidRDefault="001B7DC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Medio/Deseable</w:t>
            </w:r>
          </w:p>
        </w:tc>
      </w:tr>
      <w:tr w:rsidR="00CD23E2" w:rsidRPr="00716C56" w14:paraId="029FB6BE" w14:textId="77777777" w:rsidTr="00CD23E2">
        <w:tc>
          <w:tcPr>
            <w:tcW w:w="4750" w:type="dxa"/>
            <w:shd w:val="clear" w:color="auto" w:fill="D9D9D9"/>
          </w:tcPr>
          <w:p w14:paraId="3EC97F10" w14:textId="77777777" w:rsidR="001B7DC1" w:rsidRPr="00716C56" w:rsidRDefault="001B7DC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Descripción del requisito</w:t>
            </w:r>
          </w:p>
        </w:tc>
        <w:tc>
          <w:tcPr>
            <w:tcW w:w="4750" w:type="dxa"/>
            <w:shd w:val="clear" w:color="auto" w:fill="auto"/>
          </w:tcPr>
          <w:p w14:paraId="531C601A" w14:textId="77777777" w:rsidR="001B7DC1" w:rsidRPr="00716C56" w:rsidRDefault="001B7DC1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Al seleccionar una opción o botón en la pantalla, el sistema debe dar la retroalimentación adecuada para indicar a los usuarios y administradores que la opción fue seleccionada correctamente.</w:t>
            </w:r>
          </w:p>
        </w:tc>
      </w:tr>
    </w:tbl>
    <w:p w14:paraId="7385CB7A" w14:textId="77777777" w:rsidR="001B7DC1" w:rsidRPr="00716C56" w:rsidRDefault="001B7DC1" w:rsidP="001B7DC1">
      <w:pPr>
        <w:rPr>
          <w:rFonts w:ascii="Verdana" w:hAnsi="Verdana"/>
          <w:lang w:val="es-MX"/>
        </w:rPr>
      </w:pPr>
    </w:p>
    <w:p w14:paraId="7284C994" w14:textId="28B00F71" w:rsidR="001B7DC1" w:rsidRPr="00716C56" w:rsidRDefault="00CD6A28" w:rsidP="00CD6A28">
      <w:pPr>
        <w:pStyle w:val="Ttulo3"/>
        <w:rPr>
          <w:rFonts w:ascii="Verdana" w:hAnsi="Verdana"/>
          <w:lang w:val="es-MX"/>
        </w:rPr>
      </w:pPr>
      <w:r w:rsidRPr="00716C56">
        <w:rPr>
          <w:rFonts w:ascii="Verdana" w:hAnsi="Verdana"/>
          <w:lang w:val="es-MX"/>
        </w:rPr>
        <w:t>Retroalimentación del proceso en el sistema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74EBA9FC" w14:textId="77777777" w:rsidTr="00CD23E2">
        <w:tc>
          <w:tcPr>
            <w:tcW w:w="4750" w:type="dxa"/>
            <w:shd w:val="clear" w:color="auto" w:fill="D9D9D9"/>
          </w:tcPr>
          <w:p w14:paraId="7C7E6856" w14:textId="77777777" w:rsidR="005773DA" w:rsidRPr="00716C56" w:rsidRDefault="005773D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Número de requisito</w:t>
            </w:r>
          </w:p>
        </w:tc>
        <w:tc>
          <w:tcPr>
            <w:tcW w:w="4750" w:type="dxa"/>
            <w:shd w:val="clear" w:color="auto" w:fill="auto"/>
          </w:tcPr>
          <w:p w14:paraId="1875A946" w14:textId="02FB3265" w:rsidR="005773DA" w:rsidRPr="00716C56" w:rsidRDefault="005773D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RNF 07</w:t>
            </w:r>
          </w:p>
        </w:tc>
      </w:tr>
      <w:tr w:rsidR="00CD23E2" w:rsidRPr="00716C56" w14:paraId="0E061F38" w14:textId="77777777" w:rsidTr="00CD23E2">
        <w:tc>
          <w:tcPr>
            <w:tcW w:w="4750" w:type="dxa"/>
            <w:shd w:val="clear" w:color="auto" w:fill="D9D9D9"/>
          </w:tcPr>
          <w:p w14:paraId="0FE5144C" w14:textId="77777777" w:rsidR="005773DA" w:rsidRPr="00716C56" w:rsidRDefault="005773D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Nombre de requisito</w:t>
            </w:r>
          </w:p>
        </w:tc>
        <w:tc>
          <w:tcPr>
            <w:tcW w:w="4750" w:type="dxa"/>
            <w:shd w:val="clear" w:color="auto" w:fill="auto"/>
          </w:tcPr>
          <w:p w14:paraId="624862E0" w14:textId="77777777" w:rsidR="005773DA" w:rsidRPr="00716C56" w:rsidRDefault="005773DA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Retroalimentación en la interacción con el sistema</w:t>
            </w:r>
          </w:p>
        </w:tc>
      </w:tr>
      <w:tr w:rsidR="00CD23E2" w:rsidRPr="00716C56" w14:paraId="29240409" w14:textId="77777777" w:rsidTr="00CD23E2">
        <w:tc>
          <w:tcPr>
            <w:tcW w:w="4750" w:type="dxa"/>
            <w:shd w:val="clear" w:color="auto" w:fill="D9D9D9"/>
          </w:tcPr>
          <w:p w14:paraId="1BE853C7" w14:textId="77777777" w:rsidR="005773DA" w:rsidRPr="00716C56" w:rsidRDefault="005773D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3AE2C81E" w14:textId="77777777" w:rsidR="005773DA" w:rsidRPr="00716C56" w:rsidRDefault="005773D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Restricción</w:t>
            </w:r>
          </w:p>
        </w:tc>
      </w:tr>
      <w:tr w:rsidR="00CD23E2" w:rsidRPr="00716C56" w14:paraId="4D59B036" w14:textId="77777777" w:rsidTr="00CD23E2">
        <w:tc>
          <w:tcPr>
            <w:tcW w:w="4750" w:type="dxa"/>
            <w:shd w:val="clear" w:color="auto" w:fill="D9D9D9"/>
          </w:tcPr>
          <w:p w14:paraId="65BB9EA4" w14:textId="77777777" w:rsidR="005773DA" w:rsidRPr="00716C56" w:rsidRDefault="005773D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Prioridad de requisito</w:t>
            </w:r>
          </w:p>
        </w:tc>
        <w:tc>
          <w:tcPr>
            <w:tcW w:w="4750" w:type="dxa"/>
            <w:shd w:val="clear" w:color="auto" w:fill="auto"/>
          </w:tcPr>
          <w:p w14:paraId="69C1DD75" w14:textId="77777777" w:rsidR="005773DA" w:rsidRPr="00716C56" w:rsidRDefault="005773D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Medio/Deseable</w:t>
            </w:r>
          </w:p>
        </w:tc>
      </w:tr>
      <w:tr w:rsidR="00CD23E2" w:rsidRPr="00716C56" w14:paraId="16B2B180" w14:textId="77777777" w:rsidTr="00CD23E2">
        <w:tc>
          <w:tcPr>
            <w:tcW w:w="4750" w:type="dxa"/>
            <w:shd w:val="clear" w:color="auto" w:fill="D9D9D9"/>
          </w:tcPr>
          <w:p w14:paraId="04C9F83D" w14:textId="77777777" w:rsidR="005773DA" w:rsidRPr="00716C56" w:rsidRDefault="005773D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Descripción del requisito</w:t>
            </w:r>
          </w:p>
        </w:tc>
        <w:tc>
          <w:tcPr>
            <w:tcW w:w="4750" w:type="dxa"/>
            <w:shd w:val="clear" w:color="auto" w:fill="auto"/>
          </w:tcPr>
          <w:p w14:paraId="5344EFDC" w14:textId="2871A3B2" w:rsidR="005773DA" w:rsidRPr="00716C56" w:rsidRDefault="00582E72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Al realizar un proceso con el sistema</w:t>
            </w:r>
            <w:r w:rsidR="005773DA" w:rsidRPr="00716C56">
              <w:rPr>
                <w:rFonts w:ascii="Verdana" w:hAnsi="Verdana"/>
                <w:lang w:val="es-MX"/>
              </w:rPr>
              <w:t xml:space="preserve">, el sistema debe </w:t>
            </w:r>
            <w:r w:rsidRPr="00716C56">
              <w:rPr>
                <w:rFonts w:ascii="Verdana" w:hAnsi="Verdana"/>
                <w:lang w:val="es-MX"/>
              </w:rPr>
              <w:t xml:space="preserve">desplegar un mensaje que </w:t>
            </w:r>
            <w:r w:rsidRPr="00716C56">
              <w:rPr>
                <w:rFonts w:ascii="Verdana" w:hAnsi="Verdana"/>
                <w:lang w:val="es-MX"/>
              </w:rPr>
              <w:lastRenderedPageBreak/>
              <w:t>indique si el proceso se llevó de manera correcta o fallida como parte de una retroalimentación</w:t>
            </w:r>
            <w:r w:rsidR="005773DA" w:rsidRPr="00716C56">
              <w:rPr>
                <w:rFonts w:ascii="Verdana" w:hAnsi="Verdana"/>
                <w:lang w:val="es-MX"/>
              </w:rPr>
              <w:t xml:space="preserve"> a los usuarios y administradores</w:t>
            </w:r>
            <w:r w:rsidRPr="00716C56">
              <w:rPr>
                <w:rFonts w:ascii="Verdana" w:hAnsi="Verdana"/>
                <w:lang w:val="es-MX"/>
              </w:rPr>
              <w:t>.</w:t>
            </w:r>
          </w:p>
        </w:tc>
      </w:tr>
    </w:tbl>
    <w:p w14:paraId="054D2B2F" w14:textId="77777777" w:rsidR="005773DA" w:rsidRPr="00716C56" w:rsidRDefault="005773DA" w:rsidP="005773DA">
      <w:pPr>
        <w:rPr>
          <w:rFonts w:ascii="Verdana" w:hAnsi="Verdana"/>
          <w:lang w:val="es-MX"/>
        </w:rPr>
      </w:pPr>
    </w:p>
    <w:p w14:paraId="7CE82873" w14:textId="03EC5D34" w:rsidR="00E97F1E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38" w:name="_Toc73263776"/>
      <w:r w:rsidRPr="00716C56">
        <w:rPr>
          <w:rFonts w:ascii="Verdana" w:hAnsi="Verdana"/>
          <w:lang w:val="es-MX"/>
        </w:rPr>
        <w:t>Comunicación cifrada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142C41A2" w14:textId="77777777" w:rsidTr="00CD23E2">
        <w:tc>
          <w:tcPr>
            <w:tcW w:w="4750" w:type="dxa"/>
            <w:shd w:val="clear" w:color="auto" w:fill="D9D9D9"/>
          </w:tcPr>
          <w:p w14:paraId="002F7966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Número de requisito</w:t>
            </w:r>
          </w:p>
        </w:tc>
        <w:tc>
          <w:tcPr>
            <w:tcW w:w="4750" w:type="dxa"/>
            <w:shd w:val="clear" w:color="auto" w:fill="auto"/>
          </w:tcPr>
          <w:p w14:paraId="3850F0A2" w14:textId="31264BA1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RNF 0</w:t>
            </w:r>
            <w:r w:rsidR="005773DA" w:rsidRPr="00716C56">
              <w:rPr>
                <w:rFonts w:ascii="Verdana" w:hAnsi="Verdana"/>
              </w:rPr>
              <w:t>8</w:t>
            </w:r>
          </w:p>
        </w:tc>
      </w:tr>
      <w:tr w:rsidR="00CD23E2" w:rsidRPr="00716C56" w14:paraId="45DC894F" w14:textId="77777777" w:rsidTr="00CD23E2">
        <w:tc>
          <w:tcPr>
            <w:tcW w:w="4750" w:type="dxa"/>
            <w:shd w:val="clear" w:color="auto" w:fill="D9D9D9"/>
          </w:tcPr>
          <w:p w14:paraId="00DEB05C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Nombre de requisito</w:t>
            </w:r>
          </w:p>
        </w:tc>
        <w:tc>
          <w:tcPr>
            <w:tcW w:w="4750" w:type="dxa"/>
            <w:shd w:val="clear" w:color="auto" w:fill="auto"/>
          </w:tcPr>
          <w:p w14:paraId="7A2057FD" w14:textId="604435C4" w:rsidR="00E97F1E" w:rsidRPr="00716C56" w:rsidRDefault="004531B1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Comunicación cifrada</w:t>
            </w:r>
          </w:p>
        </w:tc>
      </w:tr>
      <w:tr w:rsidR="00CD23E2" w:rsidRPr="00716C56" w14:paraId="0BB52594" w14:textId="77777777" w:rsidTr="00CD23E2">
        <w:tc>
          <w:tcPr>
            <w:tcW w:w="4750" w:type="dxa"/>
            <w:shd w:val="clear" w:color="auto" w:fill="D9D9D9"/>
          </w:tcPr>
          <w:p w14:paraId="388C7F94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01072F7B" w14:textId="40752683" w:rsidR="00E97F1E" w:rsidRPr="00716C56" w:rsidRDefault="004531B1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Restricción</w:t>
            </w:r>
          </w:p>
        </w:tc>
      </w:tr>
      <w:tr w:rsidR="00CD23E2" w:rsidRPr="00716C56" w14:paraId="103EB45E" w14:textId="77777777" w:rsidTr="00CD23E2">
        <w:tc>
          <w:tcPr>
            <w:tcW w:w="4750" w:type="dxa"/>
            <w:shd w:val="clear" w:color="auto" w:fill="D9D9D9"/>
          </w:tcPr>
          <w:p w14:paraId="65D32592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Prioridad de requisito</w:t>
            </w:r>
          </w:p>
        </w:tc>
        <w:tc>
          <w:tcPr>
            <w:tcW w:w="4750" w:type="dxa"/>
            <w:shd w:val="clear" w:color="auto" w:fill="auto"/>
          </w:tcPr>
          <w:p w14:paraId="7055377D" w14:textId="1404374C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Alta/Esencial</w:t>
            </w:r>
          </w:p>
        </w:tc>
      </w:tr>
      <w:tr w:rsidR="00CD23E2" w:rsidRPr="00716C56" w14:paraId="10CD787A" w14:textId="77777777" w:rsidTr="00CD23E2">
        <w:tc>
          <w:tcPr>
            <w:tcW w:w="4750" w:type="dxa"/>
            <w:shd w:val="clear" w:color="auto" w:fill="D9D9D9"/>
          </w:tcPr>
          <w:p w14:paraId="509A3AA9" w14:textId="77777777" w:rsidR="00E97F1E" w:rsidRPr="00716C56" w:rsidRDefault="00E97F1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Descripción del requisito</w:t>
            </w:r>
          </w:p>
        </w:tc>
        <w:tc>
          <w:tcPr>
            <w:tcW w:w="4750" w:type="dxa"/>
            <w:shd w:val="clear" w:color="auto" w:fill="auto"/>
          </w:tcPr>
          <w:p w14:paraId="47C94E4B" w14:textId="7E2F137E" w:rsidR="00E97F1E" w:rsidRPr="00716C56" w:rsidRDefault="00E97F1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El sistema debe usar comunicación cifrada.</w:t>
            </w:r>
          </w:p>
        </w:tc>
      </w:tr>
    </w:tbl>
    <w:p w14:paraId="70329246" w14:textId="44698D3C" w:rsidR="00E97F1E" w:rsidRPr="00716C56" w:rsidRDefault="00173875" w:rsidP="00173875">
      <w:pPr>
        <w:pStyle w:val="Ttulo3"/>
        <w:rPr>
          <w:rFonts w:ascii="Verdana" w:hAnsi="Verdana"/>
          <w:lang w:val="es-MX"/>
        </w:rPr>
      </w:pPr>
      <w:bookmarkStart w:id="39" w:name="_Toc73263777"/>
      <w:r w:rsidRPr="00716C56">
        <w:rPr>
          <w:rFonts w:ascii="Verdana" w:hAnsi="Verdana"/>
          <w:lang w:val="es-MX"/>
        </w:rPr>
        <w:t>Número de intentos de validación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CD23E2" w:rsidRPr="00716C56" w14:paraId="43A97BEC" w14:textId="77777777" w:rsidTr="00CD23E2">
        <w:tc>
          <w:tcPr>
            <w:tcW w:w="4750" w:type="dxa"/>
            <w:shd w:val="clear" w:color="auto" w:fill="D9D9D9"/>
          </w:tcPr>
          <w:p w14:paraId="574A495C" w14:textId="77777777" w:rsidR="004A072A" w:rsidRPr="00716C56" w:rsidRDefault="004A072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Número de requisito</w:t>
            </w:r>
          </w:p>
        </w:tc>
        <w:tc>
          <w:tcPr>
            <w:tcW w:w="4750" w:type="dxa"/>
            <w:shd w:val="clear" w:color="auto" w:fill="auto"/>
          </w:tcPr>
          <w:p w14:paraId="57ED3F7D" w14:textId="45ACA1D8" w:rsidR="004A072A" w:rsidRPr="00716C56" w:rsidRDefault="004A072A" w:rsidP="00AD30E9">
            <w:pPr>
              <w:rPr>
                <w:rFonts w:ascii="Verdana" w:hAnsi="Verdana"/>
                <w:u w:val="single"/>
              </w:rPr>
            </w:pPr>
            <w:r w:rsidRPr="00716C56">
              <w:rPr>
                <w:rFonts w:ascii="Verdana" w:hAnsi="Verdana"/>
              </w:rPr>
              <w:t>RNF 0</w:t>
            </w:r>
            <w:r w:rsidR="005773DA" w:rsidRPr="00716C56">
              <w:rPr>
                <w:rFonts w:ascii="Verdana" w:hAnsi="Verdana"/>
              </w:rPr>
              <w:t>9</w:t>
            </w:r>
          </w:p>
        </w:tc>
      </w:tr>
      <w:tr w:rsidR="00CD23E2" w:rsidRPr="00716C56" w14:paraId="4CC9EEC9" w14:textId="77777777" w:rsidTr="00CD23E2">
        <w:tc>
          <w:tcPr>
            <w:tcW w:w="4750" w:type="dxa"/>
            <w:shd w:val="clear" w:color="auto" w:fill="D9D9D9"/>
          </w:tcPr>
          <w:p w14:paraId="5803DA95" w14:textId="77777777" w:rsidR="004A072A" w:rsidRPr="00716C56" w:rsidRDefault="004A072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Nombre de requisito</w:t>
            </w:r>
          </w:p>
        </w:tc>
        <w:tc>
          <w:tcPr>
            <w:tcW w:w="4750" w:type="dxa"/>
            <w:shd w:val="clear" w:color="auto" w:fill="auto"/>
          </w:tcPr>
          <w:p w14:paraId="26E57BC5" w14:textId="5F55E99E" w:rsidR="004A072A" w:rsidRPr="00716C56" w:rsidRDefault="00DA0D3E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>Número de intentos de validación</w:t>
            </w:r>
          </w:p>
        </w:tc>
      </w:tr>
      <w:tr w:rsidR="00CD23E2" w:rsidRPr="00716C56" w14:paraId="014C8E25" w14:textId="77777777" w:rsidTr="00CD23E2">
        <w:tc>
          <w:tcPr>
            <w:tcW w:w="4750" w:type="dxa"/>
            <w:shd w:val="clear" w:color="auto" w:fill="D9D9D9"/>
          </w:tcPr>
          <w:p w14:paraId="79DA7407" w14:textId="77777777" w:rsidR="004A072A" w:rsidRPr="00716C56" w:rsidRDefault="004A072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Tipo</w:t>
            </w:r>
          </w:p>
        </w:tc>
        <w:tc>
          <w:tcPr>
            <w:tcW w:w="4750" w:type="dxa"/>
            <w:shd w:val="clear" w:color="auto" w:fill="auto"/>
          </w:tcPr>
          <w:p w14:paraId="4CA216AB" w14:textId="3EC8D279" w:rsidR="004A072A" w:rsidRPr="00716C56" w:rsidRDefault="00DA0D3E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Restricción</w:t>
            </w:r>
          </w:p>
        </w:tc>
      </w:tr>
      <w:tr w:rsidR="00CD23E2" w:rsidRPr="00716C56" w14:paraId="17C35C6B" w14:textId="77777777" w:rsidTr="00CD23E2">
        <w:tc>
          <w:tcPr>
            <w:tcW w:w="4750" w:type="dxa"/>
            <w:shd w:val="clear" w:color="auto" w:fill="D9D9D9"/>
          </w:tcPr>
          <w:p w14:paraId="297CC9B6" w14:textId="77777777" w:rsidR="004A072A" w:rsidRPr="00716C56" w:rsidRDefault="004A072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Prioridad de requisito</w:t>
            </w:r>
          </w:p>
        </w:tc>
        <w:tc>
          <w:tcPr>
            <w:tcW w:w="4750" w:type="dxa"/>
            <w:shd w:val="clear" w:color="auto" w:fill="auto"/>
          </w:tcPr>
          <w:p w14:paraId="3353251B" w14:textId="77777777" w:rsidR="004A072A" w:rsidRPr="00716C56" w:rsidRDefault="004A072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Alta/Esencial</w:t>
            </w:r>
          </w:p>
        </w:tc>
      </w:tr>
      <w:tr w:rsidR="00CD23E2" w:rsidRPr="00716C56" w14:paraId="1975BC75" w14:textId="77777777" w:rsidTr="00CD23E2">
        <w:tc>
          <w:tcPr>
            <w:tcW w:w="4750" w:type="dxa"/>
            <w:shd w:val="clear" w:color="auto" w:fill="D9D9D9"/>
          </w:tcPr>
          <w:p w14:paraId="3CBD4605" w14:textId="77777777" w:rsidR="004A072A" w:rsidRPr="00716C56" w:rsidRDefault="004A072A" w:rsidP="00AD30E9">
            <w:pPr>
              <w:rPr>
                <w:rFonts w:ascii="Verdana" w:hAnsi="Verdana"/>
              </w:rPr>
            </w:pPr>
            <w:r w:rsidRPr="00716C56">
              <w:rPr>
                <w:rFonts w:ascii="Verdana" w:hAnsi="Verdana"/>
              </w:rPr>
              <w:t>Descripción del requisito</w:t>
            </w:r>
          </w:p>
        </w:tc>
        <w:tc>
          <w:tcPr>
            <w:tcW w:w="4750" w:type="dxa"/>
            <w:shd w:val="clear" w:color="auto" w:fill="auto"/>
          </w:tcPr>
          <w:p w14:paraId="4433FCCA" w14:textId="19C4B17A" w:rsidR="004A072A" w:rsidRPr="00716C56" w:rsidRDefault="004A072A" w:rsidP="00AD30E9">
            <w:pPr>
              <w:rPr>
                <w:rFonts w:ascii="Verdana" w:hAnsi="Verdana"/>
                <w:lang w:val="es-MX"/>
              </w:rPr>
            </w:pPr>
            <w:r w:rsidRPr="00716C56">
              <w:rPr>
                <w:rFonts w:ascii="Verdana" w:hAnsi="Verdana"/>
                <w:lang w:val="es-MX"/>
              </w:rPr>
              <w:t xml:space="preserve">El sistema deberá permitir un máximo de </w:t>
            </w:r>
            <w:r w:rsidR="00582E72" w:rsidRPr="00716C56">
              <w:rPr>
                <w:rFonts w:ascii="Verdana" w:hAnsi="Verdana"/>
                <w:lang w:val="es-MX"/>
              </w:rPr>
              <w:t>5</w:t>
            </w:r>
            <w:r w:rsidRPr="00716C56">
              <w:rPr>
                <w:rFonts w:ascii="Verdana" w:hAnsi="Verdana"/>
                <w:lang w:val="es-MX"/>
              </w:rPr>
              <w:t xml:space="preserve"> intentos de validación. </w:t>
            </w:r>
          </w:p>
        </w:tc>
      </w:tr>
    </w:tbl>
    <w:p w14:paraId="58EFEF99" w14:textId="77777777" w:rsidR="000B2CAA" w:rsidRPr="00716C56" w:rsidRDefault="000B2CAA" w:rsidP="000B2CAA">
      <w:pPr>
        <w:rPr>
          <w:rFonts w:ascii="Verdana" w:hAnsi="Verdana"/>
          <w:lang w:val="es-MX"/>
        </w:rPr>
      </w:pPr>
    </w:p>
    <w:sectPr w:rsidR="000B2CAA" w:rsidRPr="00716C56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E5490" w14:textId="77777777" w:rsidR="00474542" w:rsidRDefault="00474542">
      <w:pPr>
        <w:spacing w:line="240" w:lineRule="auto"/>
      </w:pPr>
      <w:r>
        <w:separator/>
      </w:r>
    </w:p>
  </w:endnote>
  <w:endnote w:type="continuationSeparator" w:id="0">
    <w:p w14:paraId="062C6E7C" w14:textId="77777777" w:rsidR="00474542" w:rsidRDefault="00474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27C5" w14:textId="77777777" w:rsidR="002369FF" w:rsidRDefault="00CD23E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AA97F7" w14:textId="77777777" w:rsidR="002369FF" w:rsidRDefault="002369F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369FF" w14:paraId="537932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F1F611" w14:textId="77777777" w:rsidR="002369FF" w:rsidRDefault="00CD23E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79B495" w14:textId="3A355CA1" w:rsidR="002369FF" w:rsidRDefault="00CD23E2">
          <w:pPr>
            <w:jc w:val="center"/>
          </w:pPr>
          <w:r>
            <w:sym w:font="Symbol" w:char="F0D3"/>
          </w:r>
          <w:r w:rsidR="003D1344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16C56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1179C4" w14:textId="77777777" w:rsidR="002369FF" w:rsidRDefault="00CD23E2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6B94A5E8" w14:textId="77777777" w:rsidR="002369FF" w:rsidRDefault="002369F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C178" w14:textId="77777777" w:rsidR="002369FF" w:rsidRDefault="002369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EDC03" w14:textId="77777777" w:rsidR="00474542" w:rsidRDefault="00474542">
      <w:pPr>
        <w:spacing w:line="240" w:lineRule="auto"/>
      </w:pPr>
      <w:r>
        <w:separator/>
      </w:r>
    </w:p>
  </w:footnote>
  <w:footnote w:type="continuationSeparator" w:id="0">
    <w:p w14:paraId="5EC073A1" w14:textId="77777777" w:rsidR="00474542" w:rsidRDefault="00474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6A0E3" w14:textId="77777777" w:rsidR="002369FF" w:rsidRDefault="002369FF">
    <w:pPr>
      <w:rPr>
        <w:sz w:val="24"/>
      </w:rPr>
    </w:pPr>
  </w:p>
  <w:p w14:paraId="5A66D372" w14:textId="77777777" w:rsidR="002369FF" w:rsidRDefault="002369FF">
    <w:pPr>
      <w:pBdr>
        <w:top w:val="single" w:sz="6" w:space="1" w:color="auto"/>
      </w:pBdr>
      <w:rPr>
        <w:sz w:val="24"/>
      </w:rPr>
    </w:pPr>
  </w:p>
  <w:p w14:paraId="35CA9D7C" w14:textId="530ECE1B" w:rsidR="002369FF" w:rsidRDefault="00CD23E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74B3E">
      <w:rPr>
        <w:rFonts w:ascii="Arial" w:hAnsi="Arial"/>
        <w:b/>
        <w:sz w:val="36"/>
      </w:rPr>
      <w:t>SANJ</w:t>
    </w:r>
    <w:r>
      <w:rPr>
        <w:rFonts w:ascii="Arial" w:hAnsi="Arial"/>
        <w:b/>
        <w:sz w:val="36"/>
      </w:rPr>
      <w:fldChar w:fldCharType="end"/>
    </w:r>
  </w:p>
  <w:p w14:paraId="390870C5" w14:textId="77777777" w:rsidR="002369FF" w:rsidRDefault="002369FF">
    <w:pPr>
      <w:pBdr>
        <w:bottom w:val="single" w:sz="6" w:space="1" w:color="auto"/>
      </w:pBdr>
      <w:jc w:val="right"/>
      <w:rPr>
        <w:sz w:val="24"/>
      </w:rPr>
    </w:pPr>
  </w:p>
  <w:p w14:paraId="13DAFD6D" w14:textId="77777777" w:rsidR="002369FF" w:rsidRDefault="002369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69FF" w14:paraId="11F76B65" w14:textId="77777777">
      <w:tc>
        <w:tcPr>
          <w:tcW w:w="6379" w:type="dxa"/>
        </w:tcPr>
        <w:p w14:paraId="1F4ADEBE" w14:textId="13B4E819" w:rsidR="002369FF" w:rsidRDefault="00474B3E">
          <w:r>
            <w:t>Overthinkin</w:t>
          </w:r>
          <w:r w:rsidR="00883402">
            <w:t>g</w:t>
          </w:r>
        </w:p>
      </w:tc>
      <w:tc>
        <w:tcPr>
          <w:tcW w:w="3179" w:type="dxa"/>
        </w:tcPr>
        <w:p w14:paraId="164FE456" w14:textId="57A8CAD2" w:rsidR="002369FF" w:rsidRDefault="00CD23E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9A3C46">
            <w:t>1.0</w:t>
          </w:r>
        </w:p>
      </w:tc>
    </w:tr>
    <w:tr w:rsidR="002369FF" w14:paraId="2EB8E305" w14:textId="77777777">
      <w:tc>
        <w:tcPr>
          <w:tcW w:w="6379" w:type="dxa"/>
        </w:tcPr>
        <w:p w14:paraId="5BDFC55A" w14:textId="4054B137" w:rsidR="002369FF" w:rsidRPr="00474B3E" w:rsidRDefault="00474B3E">
          <w:pPr>
            <w:rPr>
              <w:lang w:val="es-MX"/>
            </w:rPr>
          </w:pPr>
          <w:r w:rsidRPr="00474B3E">
            <w:rPr>
              <w:lang w:val="es-MX"/>
            </w:rPr>
            <w:t>Especificación de Requisitos de S</w:t>
          </w:r>
          <w:r>
            <w:rPr>
              <w:lang w:val="es-MX"/>
            </w:rPr>
            <w:t>oftware</w:t>
          </w:r>
        </w:p>
      </w:tc>
      <w:tc>
        <w:tcPr>
          <w:tcW w:w="3179" w:type="dxa"/>
        </w:tcPr>
        <w:p w14:paraId="32A2E85C" w14:textId="34D48F76" w:rsidR="002369FF" w:rsidRDefault="00CD23E2">
          <w:r w:rsidRPr="00474B3E">
            <w:rPr>
              <w:lang w:val="es-MX"/>
            </w:rPr>
            <w:t xml:space="preserve">  </w:t>
          </w:r>
          <w:r w:rsidR="009A3C46">
            <w:rPr>
              <w:lang w:val="es-MX"/>
            </w:rPr>
            <w:t>30/05/2021</w:t>
          </w:r>
        </w:p>
      </w:tc>
    </w:tr>
    <w:tr w:rsidR="002369FF" w14:paraId="7E713B81" w14:textId="77777777">
      <w:tc>
        <w:tcPr>
          <w:tcW w:w="9558" w:type="dxa"/>
          <w:gridSpan w:val="2"/>
        </w:tcPr>
        <w:p w14:paraId="05EA093E" w14:textId="16F8C31B" w:rsidR="002369FF" w:rsidRDefault="00474B3E">
          <w:r>
            <w:t>SRS0</w:t>
          </w:r>
          <w:r w:rsidR="007863C4">
            <w:t>6</w:t>
          </w:r>
        </w:p>
      </w:tc>
    </w:tr>
  </w:tbl>
  <w:p w14:paraId="5904B59A" w14:textId="77777777" w:rsidR="002369FF" w:rsidRDefault="002369F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7860E" w14:textId="77777777" w:rsidR="002369FF" w:rsidRDefault="002369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542597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  <w:bCs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bCs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71328B"/>
    <w:multiLevelType w:val="hybridMultilevel"/>
    <w:tmpl w:val="5A226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00E86"/>
    <w:multiLevelType w:val="hybridMultilevel"/>
    <w:tmpl w:val="95A08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82438"/>
    <w:multiLevelType w:val="hybridMultilevel"/>
    <w:tmpl w:val="ECB0C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2398A"/>
    <w:multiLevelType w:val="hybridMultilevel"/>
    <w:tmpl w:val="3CD2B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84B"/>
    <w:multiLevelType w:val="multilevel"/>
    <w:tmpl w:val="ADA2BAC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C6F5F5B"/>
    <w:multiLevelType w:val="hybridMultilevel"/>
    <w:tmpl w:val="223A5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D0A30"/>
    <w:multiLevelType w:val="hybridMultilevel"/>
    <w:tmpl w:val="8A14A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A5E60"/>
    <w:multiLevelType w:val="hybridMultilevel"/>
    <w:tmpl w:val="A9D4C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4B3E"/>
    <w:rsid w:val="000056EB"/>
    <w:rsid w:val="00014812"/>
    <w:rsid w:val="000559D7"/>
    <w:rsid w:val="0008619A"/>
    <w:rsid w:val="000B2CAA"/>
    <w:rsid w:val="000D2ED5"/>
    <w:rsid w:val="00173875"/>
    <w:rsid w:val="001B3DD3"/>
    <w:rsid w:val="001B7DC1"/>
    <w:rsid w:val="002369FF"/>
    <w:rsid w:val="0036439C"/>
    <w:rsid w:val="003975D0"/>
    <w:rsid w:val="003D1344"/>
    <w:rsid w:val="004531B1"/>
    <w:rsid w:val="00474542"/>
    <w:rsid w:val="00474B3E"/>
    <w:rsid w:val="004A072A"/>
    <w:rsid w:val="004A26BA"/>
    <w:rsid w:val="004A2C06"/>
    <w:rsid w:val="004F7437"/>
    <w:rsid w:val="0050083C"/>
    <w:rsid w:val="00560EC6"/>
    <w:rsid w:val="0057701A"/>
    <w:rsid w:val="005773DA"/>
    <w:rsid w:val="00582E72"/>
    <w:rsid w:val="00597554"/>
    <w:rsid w:val="0063035D"/>
    <w:rsid w:val="00642E7E"/>
    <w:rsid w:val="00716C56"/>
    <w:rsid w:val="007465AF"/>
    <w:rsid w:val="007863C4"/>
    <w:rsid w:val="0078670F"/>
    <w:rsid w:val="007C1FCF"/>
    <w:rsid w:val="007E61BA"/>
    <w:rsid w:val="008215BD"/>
    <w:rsid w:val="00883402"/>
    <w:rsid w:val="008A79FE"/>
    <w:rsid w:val="008B25B9"/>
    <w:rsid w:val="00926EE8"/>
    <w:rsid w:val="009A3C46"/>
    <w:rsid w:val="009C341F"/>
    <w:rsid w:val="009E2712"/>
    <w:rsid w:val="00A2574F"/>
    <w:rsid w:val="00A7001C"/>
    <w:rsid w:val="00A95DAC"/>
    <w:rsid w:val="00B137DA"/>
    <w:rsid w:val="00B22011"/>
    <w:rsid w:val="00B255D0"/>
    <w:rsid w:val="00B50EF0"/>
    <w:rsid w:val="00B74555"/>
    <w:rsid w:val="00B772C5"/>
    <w:rsid w:val="00C11ACB"/>
    <w:rsid w:val="00CA2436"/>
    <w:rsid w:val="00CD23E2"/>
    <w:rsid w:val="00CD6A28"/>
    <w:rsid w:val="00D33565"/>
    <w:rsid w:val="00D44DA6"/>
    <w:rsid w:val="00D91C6A"/>
    <w:rsid w:val="00DA0D3E"/>
    <w:rsid w:val="00DC7B0F"/>
    <w:rsid w:val="00E612D1"/>
    <w:rsid w:val="00E93E4A"/>
    <w:rsid w:val="00E97F1E"/>
    <w:rsid w:val="00EC54D6"/>
    <w:rsid w:val="00ED15FF"/>
    <w:rsid w:val="00F14425"/>
    <w:rsid w:val="00F5221F"/>
    <w:rsid w:val="00F80D01"/>
    <w:rsid w:val="00FB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F204BA"/>
  <w15:chartTrackingRefBased/>
  <w15:docId w15:val="{9D3C3B79-A300-4FBA-8589-FFD7C49D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before="120" w:after="120"/>
      <w:ind w:left="763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character" w:styleId="Hipervnculovisitado">
    <w:name w:val="FollowedHyperlink"/>
    <w:semiHidden/>
    <w:rPr>
      <w:color w:val="800080"/>
      <w:u w:val="single"/>
    </w:rPr>
  </w:style>
  <w:style w:type="character" w:styleId="Textoennegrita">
    <w:name w:val="Strong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rsid w:val="004A2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2">
    <w:name w:val="Normal indentado 2"/>
    <w:basedOn w:val="Normal"/>
    <w:rsid w:val="000056EB"/>
    <w:pPr>
      <w:widowControl/>
      <w:spacing w:line="240" w:lineRule="auto"/>
      <w:ind w:left="600"/>
    </w:pPr>
    <w:rPr>
      <w:rFonts w:ascii="Arial" w:hAnsi="Arial"/>
      <w:szCs w:val="24"/>
      <w:lang w:val="es-ES" w:eastAsia="es-ES"/>
    </w:rPr>
  </w:style>
  <w:style w:type="paragraph" w:customStyle="1" w:styleId="Default">
    <w:name w:val="Default"/>
    <w:rsid w:val="00D33565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s.wikipedia.org/w/index.php?title=Licencia_p%C3%BAblica_general&amp;action=edit&amp;redlink=1" TargetMode="External"/><Relationship Id="rId18" Type="http://schemas.openxmlformats.org/officeDocument/2006/relationships/hyperlink" Target="https://es.wikipedia.org/wiki/Oracle_Databas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Modelo_relacional" TargetMode="External"/><Relationship Id="rId17" Type="http://schemas.openxmlformats.org/officeDocument/2006/relationships/hyperlink" Target="https://es.wikipedia.org/wiki/Open_sourc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Base_de_datos" TargetMode="External"/><Relationship Id="rId20" Type="http://schemas.openxmlformats.org/officeDocument/2006/relationships/hyperlink" Target="https://es.wikipedia.org/wiki/Desarrollo_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Sistema_de_gesti%C3%B3n_de_bases_de_datos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Oracle_Corporation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es.wikipedia.org/wiki/Microsoft_SQL_Serve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s.wikipedia.org/wiki/Software_propietario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eal\Desktop\RUP%20Templates\rup_wd_tmpl\req\rup_s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FF5B2-9F26-418F-ABFC-E9B76123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0</TotalTime>
  <Pages>10</Pages>
  <Words>2301</Words>
  <Characters>12660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noeal</dc:creator>
  <cp:keywords/>
  <dc:description/>
  <cp:lastModifiedBy>Noe Bautista</cp:lastModifiedBy>
  <cp:revision>5</cp:revision>
  <cp:lastPrinted>1900-01-01T06:00:00Z</cp:lastPrinted>
  <dcterms:created xsi:type="dcterms:W3CDTF">2021-05-30T16:46:00Z</dcterms:created>
  <dcterms:modified xsi:type="dcterms:W3CDTF">2021-05-30T17:42:00Z</dcterms:modified>
</cp:coreProperties>
</file>