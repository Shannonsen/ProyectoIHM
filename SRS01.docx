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681D" w14:textId="59F62F4E" w:rsidR="00F90268" w:rsidRPr="00B2361F" w:rsidRDefault="00474B3E">
      <w:pPr>
        <w:pStyle w:val="Ttulo"/>
        <w:jc w:val="right"/>
        <w:rPr>
          <w:lang w:val="es-MX"/>
        </w:rPr>
      </w:pPr>
      <w:proofErr w:type="spellStart"/>
      <w:r w:rsidRPr="00B2361F">
        <w:rPr>
          <w:lang w:val="es-MX"/>
        </w:rPr>
        <w:t>Overthinking</w:t>
      </w:r>
      <w:proofErr w:type="spellEnd"/>
    </w:p>
    <w:p w14:paraId="70CEDC7A" w14:textId="27E8E211" w:rsidR="00F90268" w:rsidRPr="00474B3E" w:rsidRDefault="00474B3E">
      <w:pPr>
        <w:pStyle w:val="Ttulo"/>
        <w:jc w:val="right"/>
        <w:rPr>
          <w:lang w:val="es-MX"/>
        </w:rPr>
      </w:pPr>
      <w:r w:rsidRPr="00474B3E">
        <w:rPr>
          <w:lang w:val="es-MX"/>
        </w:rPr>
        <w:t>Especificación de R</w:t>
      </w:r>
      <w:r>
        <w:rPr>
          <w:lang w:val="es-MX"/>
        </w:rPr>
        <w:t>equisitos</w:t>
      </w:r>
      <w:r w:rsidRPr="00474B3E">
        <w:rPr>
          <w:lang w:val="es-MX"/>
        </w:rPr>
        <w:t xml:space="preserve"> del </w:t>
      </w:r>
      <w:r>
        <w:rPr>
          <w:lang w:val="es-MX"/>
        </w:rPr>
        <w:t>Software</w:t>
      </w:r>
    </w:p>
    <w:p w14:paraId="4AED1A26" w14:textId="0A160050" w:rsidR="00F90268" w:rsidRPr="00B2361F" w:rsidRDefault="00F90268">
      <w:pPr>
        <w:pStyle w:val="Ttulo"/>
        <w:jc w:val="right"/>
        <w:rPr>
          <w:lang w:val="es-MX"/>
        </w:rPr>
      </w:pPr>
    </w:p>
    <w:p w14:paraId="0510F7F4" w14:textId="77777777" w:rsidR="00F90268" w:rsidRPr="00B2361F" w:rsidRDefault="00F90268">
      <w:pPr>
        <w:rPr>
          <w:lang w:val="es-MX"/>
        </w:rPr>
      </w:pPr>
    </w:p>
    <w:p w14:paraId="7704FE70" w14:textId="77777777" w:rsidR="00F90268" w:rsidRPr="00B2361F" w:rsidRDefault="00F90268">
      <w:pPr>
        <w:rPr>
          <w:lang w:val="es-MX"/>
        </w:rPr>
      </w:pPr>
    </w:p>
    <w:p w14:paraId="15A214BD" w14:textId="164B602A" w:rsidR="00F90268" w:rsidRDefault="00D315AC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C203DC">
        <w:rPr>
          <w:sz w:val="28"/>
        </w:rPr>
        <w:t>0.</w:t>
      </w:r>
      <w:r w:rsidR="00B54306">
        <w:rPr>
          <w:sz w:val="28"/>
        </w:rPr>
        <w:t>1</w:t>
      </w:r>
    </w:p>
    <w:p w14:paraId="0602487E" w14:textId="77777777" w:rsidR="00F90268" w:rsidRDefault="00F90268">
      <w:pPr>
        <w:pStyle w:val="Ttulo"/>
        <w:rPr>
          <w:sz w:val="28"/>
        </w:rPr>
      </w:pPr>
    </w:p>
    <w:p w14:paraId="20A3B53C" w14:textId="77777777" w:rsidR="00F90268" w:rsidRDefault="00F90268">
      <w:pPr>
        <w:jc w:val="right"/>
      </w:pPr>
    </w:p>
    <w:p w14:paraId="00146829" w14:textId="77777777" w:rsidR="00F90268" w:rsidRDefault="00F90268">
      <w:pPr>
        <w:pStyle w:val="Textoindependiente"/>
      </w:pPr>
    </w:p>
    <w:p w14:paraId="29EC8B78" w14:textId="77777777" w:rsidR="00F90268" w:rsidRDefault="00F90268">
      <w:pPr>
        <w:pStyle w:val="Textoindependiente"/>
        <w:sectPr w:rsidR="00F9026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AF3244" w14:textId="598B9080" w:rsidR="00F90268" w:rsidRPr="00D315AC" w:rsidRDefault="00883402">
      <w:pPr>
        <w:pStyle w:val="Ttulo"/>
        <w:rPr>
          <w:color w:val="000000"/>
        </w:rPr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90268" w14:paraId="1E529397" w14:textId="77777777">
        <w:tc>
          <w:tcPr>
            <w:tcW w:w="2304" w:type="dxa"/>
          </w:tcPr>
          <w:p w14:paraId="4628409B" w14:textId="68FAD3A3" w:rsidR="00F90268" w:rsidRDefault="001B3DD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152" w:type="dxa"/>
          </w:tcPr>
          <w:p w14:paraId="1143555A" w14:textId="3A6DC760" w:rsidR="00F90268" w:rsidRDefault="00D315AC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r w:rsidR="001B3DD3">
              <w:rPr>
                <w:b/>
              </w:rPr>
              <w:t>ó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3744" w:type="dxa"/>
          </w:tcPr>
          <w:p w14:paraId="5F2E0568" w14:textId="71B3C753" w:rsidR="00F90268" w:rsidRDefault="00D315AC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</w:t>
            </w:r>
            <w:r w:rsidR="001B3DD3">
              <w:rPr>
                <w:b/>
              </w:rPr>
              <w:t>pción</w:t>
            </w:r>
            <w:proofErr w:type="spellEnd"/>
          </w:p>
        </w:tc>
        <w:tc>
          <w:tcPr>
            <w:tcW w:w="2304" w:type="dxa"/>
          </w:tcPr>
          <w:p w14:paraId="03924AF7" w14:textId="5BAEB162" w:rsidR="00F90268" w:rsidRDefault="001B3DD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90268" w:rsidRPr="00385BCA" w14:paraId="79671D16" w14:textId="77777777">
        <w:tc>
          <w:tcPr>
            <w:tcW w:w="2304" w:type="dxa"/>
          </w:tcPr>
          <w:p w14:paraId="60F4C1A0" w14:textId="65C00B2F" w:rsidR="00F90268" w:rsidRDefault="007863C4">
            <w:pPr>
              <w:pStyle w:val="Tabletext"/>
            </w:pPr>
            <w:r>
              <w:t>18/05/2021</w:t>
            </w:r>
          </w:p>
        </w:tc>
        <w:tc>
          <w:tcPr>
            <w:tcW w:w="1152" w:type="dxa"/>
          </w:tcPr>
          <w:p w14:paraId="28B4F2B0" w14:textId="39560AD7" w:rsidR="00F90268" w:rsidRDefault="007863C4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2A5D96B0" w14:textId="137A01BD" w:rsidR="00F90268" w:rsidRDefault="007863C4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 xml:space="preserve">Se llevó a cabo el análisis de los resultados de las encuestas. </w:t>
            </w:r>
          </w:p>
          <w:p w14:paraId="40CF226E" w14:textId="71788F72" w:rsidR="007863C4" w:rsidRPr="00474B3E" w:rsidRDefault="007863C4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 xml:space="preserve">Al final se llevó la interpretación de los resultados. </w:t>
            </w:r>
          </w:p>
        </w:tc>
        <w:tc>
          <w:tcPr>
            <w:tcW w:w="2304" w:type="dxa"/>
          </w:tcPr>
          <w:p w14:paraId="08865EE5" w14:textId="77777777" w:rsidR="00474B3E" w:rsidRDefault="007863C4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 xml:space="preserve">Noé Alejandro González Bautista </w:t>
            </w:r>
          </w:p>
          <w:p w14:paraId="65689D4A" w14:textId="7226751C" w:rsidR="007863C4" w:rsidRPr="007863C4" w:rsidRDefault="007863C4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>Shannon Sen Perdomo</w:t>
            </w:r>
          </w:p>
        </w:tc>
      </w:tr>
    </w:tbl>
    <w:p w14:paraId="626CF62C" w14:textId="77777777" w:rsidR="00F90268" w:rsidRPr="007863C4" w:rsidRDefault="00F90268">
      <w:pPr>
        <w:rPr>
          <w:lang w:val="es-MX"/>
        </w:rPr>
      </w:pPr>
    </w:p>
    <w:p w14:paraId="092CF3B8" w14:textId="0F6C5C53" w:rsidR="00F90268" w:rsidRPr="00173875" w:rsidRDefault="00D315AC">
      <w:pPr>
        <w:pStyle w:val="Ttulo"/>
        <w:rPr>
          <w:lang w:val="es-MX"/>
        </w:rPr>
      </w:pPr>
      <w:r w:rsidRPr="00642E7E">
        <w:rPr>
          <w:lang w:val="es-MX"/>
        </w:rPr>
        <w:br w:type="page"/>
      </w:r>
      <w:r w:rsidRPr="00173875">
        <w:rPr>
          <w:lang w:val="es-MX"/>
        </w:rPr>
        <w:lastRenderedPageBreak/>
        <w:t>Tabl</w:t>
      </w:r>
      <w:r w:rsidR="007E61BA">
        <w:rPr>
          <w:lang w:val="es-MX"/>
        </w:rPr>
        <w:t>a de contenido</w:t>
      </w:r>
    </w:p>
    <w:p w14:paraId="0A34BCF8" w14:textId="6843EE88" w:rsidR="00B54306" w:rsidRPr="00026F12" w:rsidRDefault="00D315AC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3D1344">
        <w:fldChar w:fldCharType="begin"/>
      </w:r>
      <w:r w:rsidRPr="003D1344">
        <w:rPr>
          <w:lang w:val="es-MX"/>
        </w:rPr>
        <w:instrText xml:space="preserve"> TOC \o "1-3" </w:instrText>
      </w:r>
      <w:r w:rsidRPr="003D1344">
        <w:fldChar w:fldCharType="separate"/>
      </w:r>
      <w:r w:rsidR="00B54306" w:rsidRPr="00B54306">
        <w:rPr>
          <w:noProof/>
          <w:lang w:val="es-MX"/>
        </w:rPr>
        <w:t>1.</w:t>
      </w:r>
      <w:r w:rsidR="00B54306" w:rsidRPr="00026F12">
        <w:rPr>
          <w:rFonts w:ascii="Calibri" w:hAnsi="Calibri"/>
          <w:noProof/>
          <w:sz w:val="22"/>
          <w:szCs w:val="22"/>
          <w:lang w:val="es-MX" w:eastAsia="es-MX"/>
        </w:rPr>
        <w:tab/>
      </w:r>
      <w:r w:rsidR="00B54306" w:rsidRPr="00B54306">
        <w:rPr>
          <w:noProof/>
          <w:lang w:val="es-MX"/>
        </w:rPr>
        <w:t>Especificación de requisitos</w:t>
      </w:r>
      <w:r w:rsidR="00B54306" w:rsidRPr="00B54306">
        <w:rPr>
          <w:noProof/>
          <w:lang w:val="es-MX"/>
        </w:rPr>
        <w:tab/>
      </w:r>
      <w:r w:rsidR="00B54306">
        <w:rPr>
          <w:noProof/>
        </w:rPr>
        <w:fldChar w:fldCharType="begin"/>
      </w:r>
      <w:r w:rsidR="00B54306" w:rsidRPr="00B54306">
        <w:rPr>
          <w:noProof/>
          <w:lang w:val="es-MX"/>
        </w:rPr>
        <w:instrText xml:space="preserve"> PAGEREF _Toc73268700 \h </w:instrText>
      </w:r>
      <w:r w:rsidR="00B54306">
        <w:rPr>
          <w:noProof/>
        </w:rPr>
      </w:r>
      <w:r w:rsidR="00B54306">
        <w:rPr>
          <w:noProof/>
        </w:rPr>
        <w:fldChar w:fldCharType="separate"/>
      </w:r>
      <w:r w:rsidR="00B54306" w:rsidRPr="00B54306">
        <w:rPr>
          <w:noProof/>
          <w:lang w:val="es-MX"/>
        </w:rPr>
        <w:t>4</w:t>
      </w:r>
      <w:r w:rsidR="00B54306">
        <w:rPr>
          <w:noProof/>
        </w:rPr>
        <w:fldChar w:fldCharType="end"/>
      </w:r>
    </w:p>
    <w:p w14:paraId="2442388F" w14:textId="3C5BF103" w:rsidR="00B54306" w:rsidRPr="00026F12" w:rsidRDefault="00B54306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085D5B">
        <w:rPr>
          <w:bCs/>
          <w:noProof/>
          <w:lang w:val="es-MX"/>
        </w:rPr>
        <w:t>1.1</w:t>
      </w:r>
      <w:r w:rsidRPr="00026F12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085D5B">
        <w:rPr>
          <w:noProof/>
          <w:lang w:val="es-MX"/>
        </w:rPr>
        <w:t>Requisitos comunes de las interfaces</w:t>
      </w:r>
      <w:r w:rsidRPr="00B54306">
        <w:rPr>
          <w:noProof/>
          <w:lang w:val="es-MX"/>
        </w:rPr>
        <w:tab/>
      </w:r>
      <w:r>
        <w:rPr>
          <w:noProof/>
        </w:rPr>
        <w:fldChar w:fldCharType="begin"/>
      </w:r>
      <w:r w:rsidRPr="00B54306">
        <w:rPr>
          <w:noProof/>
          <w:lang w:val="es-MX"/>
        </w:rPr>
        <w:instrText xml:space="preserve"> PAGEREF _Toc73268701 \h </w:instrText>
      </w:r>
      <w:r>
        <w:rPr>
          <w:noProof/>
        </w:rPr>
      </w:r>
      <w:r>
        <w:rPr>
          <w:noProof/>
        </w:rPr>
        <w:fldChar w:fldCharType="separate"/>
      </w:r>
      <w:r w:rsidRPr="00B54306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1B807DD9" w14:textId="1F39D310" w:rsidR="00B54306" w:rsidRPr="00026F12" w:rsidRDefault="00B54306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085D5B">
        <w:rPr>
          <w:bCs/>
          <w:noProof/>
        </w:rPr>
        <w:t>1.2</w:t>
      </w:r>
      <w:r w:rsidRPr="00026F12">
        <w:rPr>
          <w:rFonts w:ascii="Calibri" w:hAnsi="Calibri"/>
          <w:noProof/>
          <w:sz w:val="22"/>
          <w:szCs w:val="22"/>
          <w:lang w:val="es-MX" w:eastAsia="es-MX"/>
        </w:rPr>
        <w:tab/>
      </w:r>
      <w:r>
        <w:rPr>
          <w:noProof/>
        </w:rPr>
        <w:t>Requisitos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_Toc73268702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145E94" w14:textId="2B68B4A4" w:rsidR="00F90268" w:rsidRPr="00FB3965" w:rsidRDefault="00D315AC">
      <w:pPr>
        <w:pStyle w:val="Ttulo"/>
        <w:rPr>
          <w:lang w:val="es-MX"/>
        </w:rPr>
      </w:pPr>
      <w:r w:rsidRPr="003D1344">
        <w:rPr>
          <w:b w:val="0"/>
        </w:rPr>
        <w:fldChar w:fldCharType="end"/>
      </w:r>
      <w:r w:rsidRPr="001B3DD3">
        <w:rPr>
          <w:lang w:val="es-MX"/>
        </w:rPr>
        <w:br w:type="page"/>
      </w:r>
      <w:r w:rsidR="00FB3965" w:rsidRPr="00FB3965">
        <w:rPr>
          <w:lang w:val="es-MX"/>
        </w:rPr>
        <w:lastRenderedPageBreak/>
        <w:t>Especificación de Requisitos de Software</w:t>
      </w:r>
      <w:r w:rsidRPr="00FB3965">
        <w:rPr>
          <w:lang w:val="es-MX"/>
        </w:rPr>
        <w:t xml:space="preserve"> </w:t>
      </w:r>
    </w:p>
    <w:p w14:paraId="70B6BC9C" w14:textId="60418BC2" w:rsidR="00DC7B0F" w:rsidRPr="00DC7B0F" w:rsidRDefault="00883402" w:rsidP="00DC7B0F">
      <w:pPr>
        <w:pStyle w:val="Ttulo1"/>
      </w:pPr>
      <w:bookmarkStart w:id="0" w:name="_Toc73268700"/>
      <w:proofErr w:type="spellStart"/>
      <w:r>
        <w:t>Especificación</w:t>
      </w:r>
      <w:proofErr w:type="spellEnd"/>
      <w:r>
        <w:t xml:space="preserve"> de </w:t>
      </w:r>
      <w:proofErr w:type="spellStart"/>
      <w:r w:rsidR="004A2C06">
        <w:t>requisitos</w:t>
      </w:r>
      <w:bookmarkEnd w:id="0"/>
      <w:proofErr w:type="spellEnd"/>
    </w:p>
    <w:p w14:paraId="5E5CD813" w14:textId="60418BC2" w:rsidR="00DC7B0F" w:rsidRDefault="00DC7B0F" w:rsidP="00DC7B0F">
      <w:pPr>
        <w:pStyle w:val="Ttulo2"/>
        <w:rPr>
          <w:lang w:val="es-MX"/>
        </w:rPr>
      </w:pPr>
      <w:bookmarkStart w:id="1" w:name="_Toc73268701"/>
      <w:r w:rsidRPr="00DC7B0F">
        <w:rPr>
          <w:lang w:val="es-MX"/>
        </w:rPr>
        <w:t>Requisitos comunes de las i</w:t>
      </w:r>
      <w:r>
        <w:rPr>
          <w:lang w:val="es-MX"/>
        </w:rPr>
        <w:t>nterfaces</w:t>
      </w:r>
      <w:bookmarkEnd w:id="1"/>
    </w:p>
    <w:p w14:paraId="5D8DE00C" w14:textId="03F405A7" w:rsidR="00173875" w:rsidRPr="00173875" w:rsidRDefault="00173875" w:rsidP="00173875">
      <w:pPr>
        <w:rPr>
          <w:lang w:val="es-MX"/>
        </w:rPr>
      </w:pPr>
      <w:r>
        <w:rPr>
          <w:lang w:val="es-MX"/>
        </w:rPr>
        <w:t>La interfaz de usuario consistirá en un conjunto de ventanas con botones</w:t>
      </w:r>
      <w:r w:rsidR="007C1FCF">
        <w:rPr>
          <w:lang w:val="es-MX"/>
        </w:rPr>
        <w:t xml:space="preserve"> y campo de textos que desplegarán información necesaria para llevar a cabo las tareas </w:t>
      </w:r>
    </w:p>
    <w:p w14:paraId="0F979183" w14:textId="270A4D32" w:rsidR="007C1FCF" w:rsidRDefault="007C1FCF" w:rsidP="007C1FCF">
      <w:pPr>
        <w:rPr>
          <w:lang w:val="es-MX"/>
        </w:rPr>
      </w:pPr>
      <w:r>
        <w:rPr>
          <w:lang w:val="es-MX"/>
        </w:rPr>
        <w:t xml:space="preserve">Será necesario que los equipos dispongan de lo siguiente: </w:t>
      </w:r>
    </w:p>
    <w:p w14:paraId="2D54A15D" w14:textId="596DB39E" w:rsidR="007C1FCF" w:rsidRDefault="007C1FCF" w:rsidP="00D315AC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Procesador de 1.2Ghz o superior </w:t>
      </w:r>
    </w:p>
    <w:p w14:paraId="581A7452" w14:textId="3D87F48D" w:rsidR="000559D7" w:rsidRPr="000559D7" w:rsidRDefault="007C1FCF" w:rsidP="00D315AC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Memoria interna de </w:t>
      </w:r>
      <w:r w:rsidR="000559D7">
        <w:rPr>
          <w:lang w:val="es-MX"/>
        </w:rPr>
        <w:t>1Gb</w:t>
      </w:r>
    </w:p>
    <w:p w14:paraId="4DC13096" w14:textId="2BF92EBF" w:rsidR="000559D7" w:rsidRPr="000559D7" w:rsidRDefault="000559D7" w:rsidP="00D315AC">
      <w:pPr>
        <w:numPr>
          <w:ilvl w:val="0"/>
          <w:numId w:val="3"/>
        </w:numPr>
        <w:rPr>
          <w:lang w:val="es-MX"/>
        </w:rPr>
      </w:pPr>
      <w:r>
        <w:rPr>
          <w:lang w:val="es-MX"/>
        </w:rPr>
        <w:t>Sistema operativo Windows 10</w:t>
      </w:r>
    </w:p>
    <w:p w14:paraId="313AB065" w14:textId="77777777" w:rsidR="000559D7" w:rsidRDefault="000559D7" w:rsidP="00D315AC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Versión de Android 8 o superior</w:t>
      </w:r>
    </w:p>
    <w:p w14:paraId="26423E85" w14:textId="154F2A20" w:rsidR="000559D7" w:rsidRPr="000559D7" w:rsidRDefault="000559D7" w:rsidP="00D315AC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Navegador Chrome </w:t>
      </w:r>
    </w:p>
    <w:p w14:paraId="64500444" w14:textId="38B1E578" w:rsidR="000559D7" w:rsidRPr="000559D7" w:rsidRDefault="000559D7" w:rsidP="000559D7">
      <w:pPr>
        <w:rPr>
          <w:lang w:val="es-MX"/>
        </w:rPr>
      </w:pPr>
      <w:r w:rsidRPr="000559D7">
        <w:rPr>
          <w:lang w:val="es-MX"/>
        </w:rPr>
        <w:t xml:space="preserve">La interfaz de comunicación entre el servidor de base de datos </w:t>
      </w:r>
      <w:r>
        <w:rPr>
          <w:lang w:val="es-MX"/>
        </w:rPr>
        <w:t>MySQL</w:t>
      </w:r>
      <w:r w:rsidRPr="000559D7">
        <w:rPr>
          <w:lang w:val="es-MX"/>
        </w:rPr>
        <w:t xml:space="preserve"> y la aplicación desarrollada en </w:t>
      </w:r>
      <w:r>
        <w:rPr>
          <w:lang w:val="es-MX"/>
        </w:rPr>
        <w:t>VSC</w:t>
      </w:r>
      <w:r w:rsidRPr="000559D7">
        <w:rPr>
          <w:lang w:val="es-MX"/>
        </w:rPr>
        <w:t xml:space="preserve"> se lo realiza</w:t>
      </w:r>
      <w:r w:rsidR="00014812">
        <w:rPr>
          <w:lang w:val="es-MX"/>
        </w:rPr>
        <w:t>rá</w:t>
      </w:r>
      <w:r w:rsidRPr="000559D7">
        <w:rPr>
          <w:lang w:val="es-MX"/>
        </w:rPr>
        <w:t xml:space="preserve"> mediante </w:t>
      </w:r>
      <w:proofErr w:type="spellStart"/>
      <w:r>
        <w:rPr>
          <w:lang w:val="es-MX"/>
        </w:rPr>
        <w:t>Go</w:t>
      </w:r>
      <w:proofErr w:type="spellEnd"/>
      <w:r w:rsidRPr="000559D7">
        <w:rPr>
          <w:lang w:val="es-MX"/>
        </w:rPr>
        <w:t>.</w:t>
      </w:r>
    </w:p>
    <w:p w14:paraId="3FE770EE" w14:textId="68B41595" w:rsidR="00B22011" w:rsidRDefault="00B22011" w:rsidP="00DC7B0F">
      <w:pPr>
        <w:pStyle w:val="Ttulo2"/>
      </w:pPr>
      <w:bookmarkStart w:id="2" w:name="_Toc73268702"/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bookmarkEnd w:id="2"/>
      <w:proofErr w:type="spellEnd"/>
    </w:p>
    <w:p w14:paraId="5FACEF7C" w14:textId="320FC2A7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permitirá a los estudiantes registrarse únicamente por medio de su correo institucional de la UADY</w:t>
      </w:r>
    </w:p>
    <w:p w14:paraId="21AB4A2D" w14:textId="2AEC1A8B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 xml:space="preserve">El sistema permite a los estudiantes crear, modificar, y  eliminar sus frases.  </w:t>
      </w:r>
    </w:p>
    <w:p w14:paraId="3EC2FD7E" w14:textId="1B3D1C54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permite a los administradores gestionar las frases, es decir, eliminarlas si es debido.</w:t>
      </w:r>
    </w:p>
    <w:p w14:paraId="12748521" w14:textId="568BC59A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deberá mandar un reporte a los administradores en caso de identificar un estudiantes con signos notables de inestabilidad emocional.</w:t>
      </w:r>
    </w:p>
    <w:p w14:paraId="4B288454" w14:textId="4787D0F9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incluirá un procedimiento de autorización de administrador, en el cual los administradores deben identificarse usando un nombre de administrador y contraseña.</w:t>
      </w:r>
    </w:p>
    <w:p w14:paraId="4068B20E" w14:textId="4D995076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inicio de sesión en el sistema no debe tardar más de 10 segundos</w:t>
      </w:r>
    </w:p>
    <w:p w14:paraId="0DB08F7E" w14:textId="4EE6B879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cierre de sesión en el sistema no debe tardar más de 10 segundos</w:t>
      </w:r>
    </w:p>
    <w:p w14:paraId="043FDF6A" w14:textId="0B0E3A63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será implementado bajo el navegador Google Chrome versión 91.0.4472.77</w:t>
      </w:r>
    </w:p>
    <w:p w14:paraId="3BE2ACF9" w14:textId="0DABF169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 xml:space="preserve">La navegación de la aplicación debe implicar la menor cantidad de </w:t>
      </w:r>
      <w:proofErr w:type="spellStart"/>
      <w:r w:rsidRPr="00D315AC">
        <w:rPr>
          <w:color w:val="FF0000"/>
          <w:lang w:val="es-MX"/>
        </w:rPr>
        <w:t>clicks</w:t>
      </w:r>
      <w:proofErr w:type="spellEnd"/>
      <w:r w:rsidRPr="00D315AC">
        <w:rPr>
          <w:lang w:val="es-MX"/>
        </w:rPr>
        <w:t xml:space="preserve"> posibles.</w:t>
      </w:r>
    </w:p>
    <w:p w14:paraId="1859143A" w14:textId="4A9DCB33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Los colores a usar en el sistema deberán ser utilizados con la psicología del color.</w:t>
      </w:r>
    </w:p>
    <w:p w14:paraId="22894D07" w14:textId="3C6873F6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Al seleccionar una opción o botón en la pantalla, el sistema debe dar la retroalimentación adecuada para indicar a los usuarios y administradores que la opción fue seleccionada correctamente.</w:t>
      </w:r>
    </w:p>
    <w:p w14:paraId="0E358900" w14:textId="75F52EDB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Al realizar un proceso con el sistema, el sistema debe desplegar un mensaje que indique si el proceso se llevó de manera correcta o fallida como parte de una retroalimentación a los usuarios y administradores.</w:t>
      </w:r>
    </w:p>
    <w:p w14:paraId="5A13903A" w14:textId="1FAC1D38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debe usar comunicación cifrada.</w:t>
      </w:r>
    </w:p>
    <w:p w14:paraId="58EFEF99" w14:textId="5950FF6A" w:rsidR="000B2CAA" w:rsidRP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deberá permitir un máximo de 5 intentos de validación.</w:t>
      </w:r>
    </w:p>
    <w:sectPr w:rsidR="000B2CAA" w:rsidRPr="00096FB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9B4C6" w14:textId="77777777" w:rsidR="00026F12" w:rsidRDefault="00026F12">
      <w:pPr>
        <w:spacing w:line="240" w:lineRule="auto"/>
      </w:pPr>
      <w:r>
        <w:separator/>
      </w:r>
    </w:p>
  </w:endnote>
  <w:endnote w:type="continuationSeparator" w:id="0">
    <w:p w14:paraId="537AA779" w14:textId="77777777" w:rsidR="00026F12" w:rsidRDefault="00026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27C5" w14:textId="77777777" w:rsidR="00F90268" w:rsidRDefault="00D315A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AA97F7" w14:textId="77777777" w:rsidR="00F90268" w:rsidRDefault="00F9026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0268" w14:paraId="5379328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F1F611" w14:textId="77777777" w:rsidR="00F90268" w:rsidRDefault="00D315A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79B495" w14:textId="2EF51646" w:rsidR="00F90268" w:rsidRDefault="00D315AC">
          <w:pPr>
            <w:jc w:val="center"/>
          </w:pPr>
          <w:r>
            <w:sym w:font="Symbol" w:char="F0D3"/>
          </w:r>
          <w:r w:rsidR="003D1344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85BCA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1179C4" w14:textId="77777777" w:rsidR="00F90268" w:rsidRDefault="00D315AC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6B94A5E8" w14:textId="77777777" w:rsidR="00F90268" w:rsidRDefault="00F9026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C178" w14:textId="77777777" w:rsidR="00F90268" w:rsidRDefault="00F902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77F80" w14:textId="77777777" w:rsidR="00026F12" w:rsidRDefault="00026F12">
      <w:pPr>
        <w:spacing w:line="240" w:lineRule="auto"/>
      </w:pPr>
      <w:r>
        <w:separator/>
      </w:r>
    </w:p>
  </w:footnote>
  <w:footnote w:type="continuationSeparator" w:id="0">
    <w:p w14:paraId="4FE50947" w14:textId="77777777" w:rsidR="00026F12" w:rsidRDefault="00026F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6A0E3" w14:textId="77777777" w:rsidR="00F90268" w:rsidRDefault="00F90268">
    <w:pPr>
      <w:rPr>
        <w:sz w:val="24"/>
      </w:rPr>
    </w:pPr>
  </w:p>
  <w:p w14:paraId="5A66D372" w14:textId="77777777" w:rsidR="00F90268" w:rsidRDefault="00F90268">
    <w:pPr>
      <w:pBdr>
        <w:top w:val="single" w:sz="6" w:space="1" w:color="auto"/>
      </w:pBdr>
      <w:rPr>
        <w:sz w:val="24"/>
      </w:rPr>
    </w:pPr>
  </w:p>
  <w:p w14:paraId="35CA9D7C" w14:textId="530ECE1B" w:rsidR="00F90268" w:rsidRDefault="00D315A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74B3E">
      <w:rPr>
        <w:rFonts w:ascii="Arial" w:hAnsi="Arial"/>
        <w:b/>
        <w:sz w:val="36"/>
      </w:rPr>
      <w:t>SANJ</w:t>
    </w:r>
    <w:r>
      <w:rPr>
        <w:rFonts w:ascii="Arial" w:hAnsi="Arial"/>
        <w:b/>
        <w:sz w:val="36"/>
      </w:rPr>
      <w:fldChar w:fldCharType="end"/>
    </w:r>
  </w:p>
  <w:p w14:paraId="390870C5" w14:textId="77777777" w:rsidR="00F90268" w:rsidRDefault="00F90268">
    <w:pPr>
      <w:pBdr>
        <w:bottom w:val="single" w:sz="6" w:space="1" w:color="auto"/>
      </w:pBdr>
      <w:jc w:val="right"/>
      <w:rPr>
        <w:sz w:val="24"/>
      </w:rPr>
    </w:pPr>
  </w:p>
  <w:p w14:paraId="13DAFD6D" w14:textId="77777777" w:rsidR="00F90268" w:rsidRDefault="00F902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90268" w14:paraId="11F76B65" w14:textId="77777777">
      <w:tc>
        <w:tcPr>
          <w:tcW w:w="6379" w:type="dxa"/>
        </w:tcPr>
        <w:p w14:paraId="1F4ADEBE" w14:textId="13B4E819" w:rsidR="00F90268" w:rsidRDefault="00474B3E">
          <w:r>
            <w:t>Overthinkin</w:t>
          </w:r>
          <w:r w:rsidR="00883402">
            <w:t>g</w:t>
          </w:r>
        </w:p>
      </w:tc>
      <w:tc>
        <w:tcPr>
          <w:tcW w:w="3179" w:type="dxa"/>
        </w:tcPr>
        <w:p w14:paraId="164FE456" w14:textId="43BD87D1" w:rsidR="00F90268" w:rsidRDefault="00D315A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203DC">
            <w:t>0.</w:t>
          </w:r>
          <w:r w:rsidR="00B54306">
            <w:t>1</w:t>
          </w:r>
        </w:p>
      </w:tc>
    </w:tr>
    <w:tr w:rsidR="00F90268" w14:paraId="2EB8E305" w14:textId="77777777">
      <w:tc>
        <w:tcPr>
          <w:tcW w:w="6379" w:type="dxa"/>
        </w:tcPr>
        <w:p w14:paraId="5BDFC55A" w14:textId="4054B137" w:rsidR="00F90268" w:rsidRPr="00474B3E" w:rsidRDefault="00474B3E">
          <w:pPr>
            <w:rPr>
              <w:lang w:val="es-MX"/>
            </w:rPr>
          </w:pPr>
          <w:r w:rsidRPr="00474B3E">
            <w:rPr>
              <w:lang w:val="es-MX"/>
            </w:rPr>
            <w:t>Especificación de Requisitos de S</w:t>
          </w:r>
          <w:r>
            <w:rPr>
              <w:lang w:val="es-MX"/>
            </w:rPr>
            <w:t>oftware</w:t>
          </w:r>
        </w:p>
      </w:tc>
      <w:tc>
        <w:tcPr>
          <w:tcW w:w="3179" w:type="dxa"/>
        </w:tcPr>
        <w:p w14:paraId="32A2E85C" w14:textId="71F85E2B" w:rsidR="00F90268" w:rsidRDefault="00D315AC">
          <w:r w:rsidRPr="00474B3E">
            <w:rPr>
              <w:lang w:val="es-MX"/>
            </w:rPr>
            <w:t xml:space="preserve">  </w:t>
          </w:r>
          <w:r w:rsidR="00B54306">
            <w:rPr>
              <w:lang w:val="es-MX"/>
            </w:rPr>
            <w:t>18</w:t>
          </w:r>
          <w:r w:rsidR="009A3C46">
            <w:rPr>
              <w:lang w:val="es-MX"/>
            </w:rPr>
            <w:t>/05/2021</w:t>
          </w:r>
        </w:p>
      </w:tc>
    </w:tr>
    <w:tr w:rsidR="00F90268" w14:paraId="7E713B81" w14:textId="77777777">
      <w:tc>
        <w:tcPr>
          <w:tcW w:w="9558" w:type="dxa"/>
          <w:gridSpan w:val="2"/>
        </w:tcPr>
        <w:p w14:paraId="05EA093E" w14:textId="5ED54614" w:rsidR="00F90268" w:rsidRDefault="00474B3E">
          <w:r>
            <w:t>SRS</w:t>
          </w:r>
          <w:r w:rsidR="00C203DC">
            <w:t>0</w:t>
          </w:r>
          <w:r w:rsidR="00B54306">
            <w:t>1</w:t>
          </w:r>
        </w:p>
      </w:tc>
    </w:tr>
  </w:tbl>
  <w:p w14:paraId="5904B59A" w14:textId="77777777" w:rsidR="00F90268" w:rsidRDefault="00F9026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7860E" w14:textId="77777777" w:rsidR="00F90268" w:rsidRDefault="00F902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542597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 w:val="0"/>
        <w:bCs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 w:val="0"/>
        <w:bCs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71328B"/>
    <w:multiLevelType w:val="hybridMultilevel"/>
    <w:tmpl w:val="5A226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3FB7"/>
    <w:multiLevelType w:val="hybridMultilevel"/>
    <w:tmpl w:val="080C36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6ED"/>
    <w:multiLevelType w:val="multilevel"/>
    <w:tmpl w:val="A2FAD83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4700E86"/>
    <w:multiLevelType w:val="hybridMultilevel"/>
    <w:tmpl w:val="95A083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2438"/>
    <w:multiLevelType w:val="hybridMultilevel"/>
    <w:tmpl w:val="ECB0C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2398A"/>
    <w:multiLevelType w:val="hybridMultilevel"/>
    <w:tmpl w:val="3CD2B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F5F5B"/>
    <w:multiLevelType w:val="hybridMultilevel"/>
    <w:tmpl w:val="223A5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A5E60"/>
    <w:multiLevelType w:val="hybridMultilevel"/>
    <w:tmpl w:val="A9D4C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4B3E"/>
    <w:rsid w:val="000056EB"/>
    <w:rsid w:val="00014812"/>
    <w:rsid w:val="00026F12"/>
    <w:rsid w:val="000559D7"/>
    <w:rsid w:val="0008619A"/>
    <w:rsid w:val="00096FB4"/>
    <w:rsid w:val="000B2CAA"/>
    <w:rsid w:val="000D2ED5"/>
    <w:rsid w:val="00173875"/>
    <w:rsid w:val="001B3DD3"/>
    <w:rsid w:val="001B7DC1"/>
    <w:rsid w:val="0036439C"/>
    <w:rsid w:val="00385BCA"/>
    <w:rsid w:val="003975D0"/>
    <w:rsid w:val="003D1344"/>
    <w:rsid w:val="004531B1"/>
    <w:rsid w:val="004534AC"/>
    <w:rsid w:val="00474B3E"/>
    <w:rsid w:val="004A072A"/>
    <w:rsid w:val="004A26BA"/>
    <w:rsid w:val="004A2C06"/>
    <w:rsid w:val="004F7437"/>
    <w:rsid w:val="0050083C"/>
    <w:rsid w:val="00560EC6"/>
    <w:rsid w:val="0057701A"/>
    <w:rsid w:val="005773DA"/>
    <w:rsid w:val="00582E72"/>
    <w:rsid w:val="00597554"/>
    <w:rsid w:val="0063035D"/>
    <w:rsid w:val="00642E7E"/>
    <w:rsid w:val="007465AF"/>
    <w:rsid w:val="007863C4"/>
    <w:rsid w:val="0078670F"/>
    <w:rsid w:val="007C1FCF"/>
    <w:rsid w:val="007E61BA"/>
    <w:rsid w:val="008215BD"/>
    <w:rsid w:val="00883402"/>
    <w:rsid w:val="008A79FE"/>
    <w:rsid w:val="008B25B9"/>
    <w:rsid w:val="00964F45"/>
    <w:rsid w:val="009A3C46"/>
    <w:rsid w:val="009C341F"/>
    <w:rsid w:val="009E2712"/>
    <w:rsid w:val="00A414F1"/>
    <w:rsid w:val="00A7001C"/>
    <w:rsid w:val="00A95DAC"/>
    <w:rsid w:val="00B22011"/>
    <w:rsid w:val="00B2361F"/>
    <w:rsid w:val="00B255D0"/>
    <w:rsid w:val="00B54306"/>
    <w:rsid w:val="00B74555"/>
    <w:rsid w:val="00B772C5"/>
    <w:rsid w:val="00C11ACB"/>
    <w:rsid w:val="00C203DC"/>
    <w:rsid w:val="00CA2436"/>
    <w:rsid w:val="00CD6A28"/>
    <w:rsid w:val="00D315AC"/>
    <w:rsid w:val="00D33565"/>
    <w:rsid w:val="00D44DA6"/>
    <w:rsid w:val="00D91C6A"/>
    <w:rsid w:val="00DA0D3E"/>
    <w:rsid w:val="00DC7B0F"/>
    <w:rsid w:val="00E93E4A"/>
    <w:rsid w:val="00E97F1E"/>
    <w:rsid w:val="00EC54D6"/>
    <w:rsid w:val="00ED15FF"/>
    <w:rsid w:val="00F14425"/>
    <w:rsid w:val="00F80D01"/>
    <w:rsid w:val="00F90268"/>
    <w:rsid w:val="00FB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F204BA"/>
  <w15:chartTrackingRefBased/>
  <w15:docId w15:val="{9D3C3B79-A300-4FBA-8589-FFD7C49D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before="120" w:after="120"/>
      <w:ind w:left="763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character" w:styleId="Hipervnculovisitado">
    <w:name w:val="FollowedHyperlink"/>
    <w:semiHidden/>
    <w:rPr>
      <w:color w:val="800080"/>
      <w:u w:val="single"/>
    </w:rPr>
  </w:style>
  <w:style w:type="character" w:styleId="Textoennegrita">
    <w:name w:val="Strong"/>
    <w:qFormat/>
    <w:rPr>
      <w:b/>
      <w:bCs/>
    </w:rPr>
  </w:style>
  <w:style w:type="table" w:styleId="Tablaconcuadrcula">
    <w:name w:val="Table Grid"/>
    <w:basedOn w:val="Tablanormal"/>
    <w:uiPriority w:val="39"/>
    <w:rsid w:val="004A2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ado2">
    <w:name w:val="Normal indentado 2"/>
    <w:basedOn w:val="Normal"/>
    <w:rsid w:val="000056EB"/>
    <w:pPr>
      <w:widowControl/>
      <w:spacing w:line="240" w:lineRule="auto"/>
      <w:ind w:left="600"/>
    </w:pPr>
    <w:rPr>
      <w:rFonts w:ascii="Arial" w:hAnsi="Arial"/>
      <w:szCs w:val="24"/>
      <w:lang w:val="es-ES" w:eastAsia="es-ES"/>
    </w:rPr>
  </w:style>
  <w:style w:type="paragraph" w:customStyle="1" w:styleId="Default">
    <w:name w:val="Default"/>
    <w:rsid w:val="00D33565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eal\Desktop\RUP%20Templates\rup_wd_tmpl\req\rup_sr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FF5B2-9F26-418F-ABFC-E9B76123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0</TotalTime>
  <Pages>4</Pages>
  <Words>411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noeal</dc:creator>
  <cp:keywords/>
  <dc:description/>
  <cp:lastModifiedBy>Noe Bautista</cp:lastModifiedBy>
  <cp:revision>2</cp:revision>
  <cp:lastPrinted>1900-01-01T06:00:00Z</cp:lastPrinted>
  <dcterms:created xsi:type="dcterms:W3CDTF">2021-05-30T17:05:00Z</dcterms:created>
  <dcterms:modified xsi:type="dcterms:W3CDTF">2021-05-30T17:05:00Z</dcterms:modified>
</cp:coreProperties>
</file>