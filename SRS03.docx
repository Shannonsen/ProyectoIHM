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681D" w14:textId="59F62F4E" w:rsidR="00F90268" w:rsidRPr="00B2361F" w:rsidRDefault="00474B3E">
      <w:pPr>
        <w:pStyle w:val="Ttulo"/>
        <w:jc w:val="right"/>
        <w:rPr>
          <w:lang w:val="es-MX"/>
        </w:rPr>
      </w:pPr>
      <w:proofErr w:type="spellStart"/>
      <w:r w:rsidRPr="00B2361F">
        <w:rPr>
          <w:lang w:val="es-MX"/>
        </w:rPr>
        <w:t>Overthinking</w:t>
      </w:r>
      <w:proofErr w:type="spellEnd"/>
    </w:p>
    <w:p w14:paraId="70CEDC7A" w14:textId="27E8E211" w:rsidR="00F90268" w:rsidRPr="00474B3E" w:rsidRDefault="00474B3E">
      <w:pPr>
        <w:pStyle w:val="Ttulo"/>
        <w:jc w:val="right"/>
        <w:rPr>
          <w:lang w:val="es-MX"/>
        </w:rPr>
      </w:pPr>
      <w:r w:rsidRPr="00474B3E">
        <w:rPr>
          <w:lang w:val="es-MX"/>
        </w:rPr>
        <w:t>Especificación de R</w:t>
      </w:r>
      <w:r>
        <w:rPr>
          <w:lang w:val="es-MX"/>
        </w:rPr>
        <w:t>equisitos</w:t>
      </w:r>
      <w:r w:rsidRPr="00474B3E">
        <w:rPr>
          <w:lang w:val="es-MX"/>
        </w:rPr>
        <w:t xml:space="preserve"> del </w:t>
      </w:r>
      <w:r>
        <w:rPr>
          <w:lang w:val="es-MX"/>
        </w:rPr>
        <w:t>Software</w:t>
      </w:r>
    </w:p>
    <w:p w14:paraId="4AED1A26" w14:textId="0A160050" w:rsidR="00F90268" w:rsidRPr="00B2361F" w:rsidRDefault="00F90268">
      <w:pPr>
        <w:pStyle w:val="Ttulo"/>
        <w:jc w:val="right"/>
        <w:rPr>
          <w:lang w:val="es-MX"/>
        </w:rPr>
      </w:pPr>
    </w:p>
    <w:p w14:paraId="0510F7F4" w14:textId="77777777" w:rsidR="00F90268" w:rsidRPr="00B2361F" w:rsidRDefault="00F90268">
      <w:pPr>
        <w:rPr>
          <w:lang w:val="es-MX"/>
        </w:rPr>
      </w:pPr>
    </w:p>
    <w:p w14:paraId="7704FE70" w14:textId="77777777" w:rsidR="00F90268" w:rsidRPr="00B2361F" w:rsidRDefault="00F90268">
      <w:pPr>
        <w:rPr>
          <w:lang w:val="es-MX"/>
        </w:rPr>
      </w:pPr>
    </w:p>
    <w:p w14:paraId="15A214BD" w14:textId="4D3676F6" w:rsidR="00F90268" w:rsidRDefault="00D315AC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C203DC">
        <w:rPr>
          <w:sz w:val="28"/>
        </w:rPr>
        <w:t>0.</w:t>
      </w:r>
      <w:r w:rsidR="00964F45">
        <w:rPr>
          <w:sz w:val="28"/>
        </w:rPr>
        <w:t>3</w:t>
      </w:r>
    </w:p>
    <w:p w14:paraId="0602487E" w14:textId="77777777" w:rsidR="00F90268" w:rsidRDefault="00F90268">
      <w:pPr>
        <w:pStyle w:val="Ttulo"/>
        <w:rPr>
          <w:sz w:val="28"/>
        </w:rPr>
      </w:pPr>
    </w:p>
    <w:p w14:paraId="20A3B53C" w14:textId="77777777" w:rsidR="00F90268" w:rsidRDefault="00F90268">
      <w:pPr>
        <w:jc w:val="right"/>
      </w:pPr>
    </w:p>
    <w:p w14:paraId="00146829" w14:textId="77777777" w:rsidR="00F90268" w:rsidRDefault="00F90268">
      <w:pPr>
        <w:pStyle w:val="Textoindependiente"/>
      </w:pPr>
    </w:p>
    <w:p w14:paraId="29EC8B78" w14:textId="77777777" w:rsidR="00F90268" w:rsidRDefault="00F90268">
      <w:pPr>
        <w:pStyle w:val="Textoindependiente"/>
        <w:sectPr w:rsidR="00F9026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AF3244" w14:textId="598B9080" w:rsidR="00F90268" w:rsidRPr="00D315AC" w:rsidRDefault="00883402">
      <w:pPr>
        <w:pStyle w:val="Ttulo"/>
        <w:rPr>
          <w:color w:val="000000"/>
        </w:rPr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90268" w14:paraId="1E529397" w14:textId="77777777">
        <w:tc>
          <w:tcPr>
            <w:tcW w:w="2304" w:type="dxa"/>
          </w:tcPr>
          <w:p w14:paraId="4628409B" w14:textId="68FAD3A3" w:rsidR="00F90268" w:rsidRDefault="001B3DD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152" w:type="dxa"/>
          </w:tcPr>
          <w:p w14:paraId="1143555A" w14:textId="3A6DC760" w:rsidR="00F90268" w:rsidRDefault="00D315A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r w:rsidR="001B3DD3">
              <w:rPr>
                <w:b/>
              </w:rPr>
              <w:t>ó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3744" w:type="dxa"/>
          </w:tcPr>
          <w:p w14:paraId="5F2E0568" w14:textId="71B3C753" w:rsidR="00F90268" w:rsidRDefault="00D315A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</w:t>
            </w:r>
            <w:r w:rsidR="001B3DD3">
              <w:rPr>
                <w:b/>
              </w:rPr>
              <w:t>pción</w:t>
            </w:r>
            <w:proofErr w:type="spellEnd"/>
          </w:p>
        </w:tc>
        <w:tc>
          <w:tcPr>
            <w:tcW w:w="2304" w:type="dxa"/>
          </w:tcPr>
          <w:p w14:paraId="03924AF7" w14:textId="5BAEB162" w:rsidR="00F90268" w:rsidRDefault="001B3DD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90268" w:rsidRPr="00385BCA" w14:paraId="79671D16" w14:textId="77777777">
        <w:tc>
          <w:tcPr>
            <w:tcW w:w="2304" w:type="dxa"/>
          </w:tcPr>
          <w:p w14:paraId="60F4C1A0" w14:textId="65C00B2F" w:rsidR="00F90268" w:rsidRDefault="007863C4">
            <w:pPr>
              <w:pStyle w:val="Tabletext"/>
            </w:pPr>
            <w:r>
              <w:t>18/05/2021</w:t>
            </w:r>
          </w:p>
        </w:tc>
        <w:tc>
          <w:tcPr>
            <w:tcW w:w="1152" w:type="dxa"/>
          </w:tcPr>
          <w:p w14:paraId="28B4F2B0" w14:textId="39560AD7" w:rsidR="00F90268" w:rsidRDefault="007863C4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2A5D96B0" w14:textId="137A01BD" w:rsidR="00F90268" w:rsidRDefault="007863C4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 xml:space="preserve">Se llevó a cabo el análisis de los resultados de las encuestas. </w:t>
            </w:r>
          </w:p>
          <w:p w14:paraId="40CF226E" w14:textId="71788F72" w:rsidR="007863C4" w:rsidRPr="00474B3E" w:rsidRDefault="007863C4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 xml:space="preserve">Al final se llevó la interpretación de los resultados. </w:t>
            </w:r>
          </w:p>
        </w:tc>
        <w:tc>
          <w:tcPr>
            <w:tcW w:w="2304" w:type="dxa"/>
          </w:tcPr>
          <w:p w14:paraId="08865EE5" w14:textId="77777777" w:rsidR="00474B3E" w:rsidRDefault="007863C4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 xml:space="preserve">Noé Alejandro González Bautista </w:t>
            </w:r>
          </w:p>
          <w:p w14:paraId="65689D4A" w14:textId="7226751C" w:rsidR="007863C4" w:rsidRPr="007863C4" w:rsidRDefault="007863C4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Shannon Sen Perdomo</w:t>
            </w:r>
          </w:p>
        </w:tc>
      </w:tr>
      <w:tr w:rsidR="00F90268" w:rsidRPr="00385BCA" w14:paraId="18FCBD44" w14:textId="77777777">
        <w:tc>
          <w:tcPr>
            <w:tcW w:w="2304" w:type="dxa"/>
          </w:tcPr>
          <w:p w14:paraId="03D3C2D7" w14:textId="51DA4CC8" w:rsidR="00F90268" w:rsidRPr="007863C4" w:rsidRDefault="00A7001C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23/05/2021</w:t>
            </w:r>
          </w:p>
        </w:tc>
        <w:tc>
          <w:tcPr>
            <w:tcW w:w="1152" w:type="dxa"/>
          </w:tcPr>
          <w:p w14:paraId="6DE670AB" w14:textId="65D4493B" w:rsidR="00F90268" w:rsidRDefault="007863C4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3C7D43A9" w14:textId="5DC5D655" w:rsidR="00F90268" w:rsidRPr="00A7001C" w:rsidRDefault="00A7001C">
            <w:pPr>
              <w:pStyle w:val="Tabletext"/>
              <w:rPr>
                <w:lang w:val="es-MX"/>
              </w:rPr>
            </w:pPr>
            <w:r w:rsidRPr="00A7001C">
              <w:rPr>
                <w:lang w:val="es-MX"/>
              </w:rPr>
              <w:t>Prototipado de requisitos y r</w:t>
            </w:r>
            <w:r>
              <w:rPr>
                <w:lang w:val="es-MX"/>
              </w:rPr>
              <w:t>estricciones</w:t>
            </w:r>
          </w:p>
        </w:tc>
        <w:tc>
          <w:tcPr>
            <w:tcW w:w="2304" w:type="dxa"/>
          </w:tcPr>
          <w:p w14:paraId="7CA8256E" w14:textId="77777777" w:rsidR="00A7001C" w:rsidRDefault="00A7001C" w:rsidP="00A7001C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 xml:space="preserve">Jorge Alberto Chí León </w:t>
            </w:r>
          </w:p>
          <w:p w14:paraId="2C9987D5" w14:textId="74A3C946" w:rsidR="00F90268" w:rsidRPr="00A7001C" w:rsidRDefault="00A7001C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 xml:space="preserve">Alexandra Guadalupe Adelfa </w:t>
            </w:r>
            <w:proofErr w:type="spellStart"/>
            <w:r>
              <w:rPr>
                <w:lang w:val="es-MX"/>
              </w:rPr>
              <w:t>Oreza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Mendicuti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F90268" w:rsidRPr="00385BCA" w14:paraId="5951B985" w14:textId="77777777">
        <w:tc>
          <w:tcPr>
            <w:tcW w:w="2304" w:type="dxa"/>
          </w:tcPr>
          <w:p w14:paraId="32F586BC" w14:textId="14D84871" w:rsidR="00F90268" w:rsidRPr="00A7001C" w:rsidRDefault="00A7001C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27/05/2021</w:t>
            </w:r>
          </w:p>
        </w:tc>
        <w:tc>
          <w:tcPr>
            <w:tcW w:w="1152" w:type="dxa"/>
          </w:tcPr>
          <w:p w14:paraId="103EBA82" w14:textId="6892019A" w:rsidR="00F90268" w:rsidRDefault="007863C4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14:paraId="5185C965" w14:textId="7A821B97" w:rsidR="00F90268" w:rsidRPr="00A7001C" w:rsidRDefault="00A7001C">
            <w:pPr>
              <w:pStyle w:val="Tabletext"/>
              <w:rPr>
                <w:lang w:val="es-MX"/>
              </w:rPr>
            </w:pPr>
            <w:r w:rsidRPr="00A7001C">
              <w:rPr>
                <w:lang w:val="es-MX"/>
              </w:rPr>
              <w:t>Evaluación y validación de l</w:t>
            </w:r>
            <w:r>
              <w:rPr>
                <w:lang w:val="es-MX"/>
              </w:rPr>
              <w:t>os requisitos</w:t>
            </w:r>
          </w:p>
        </w:tc>
        <w:tc>
          <w:tcPr>
            <w:tcW w:w="2304" w:type="dxa"/>
          </w:tcPr>
          <w:p w14:paraId="178607DD" w14:textId="77777777" w:rsidR="00A7001C" w:rsidRPr="00A7001C" w:rsidRDefault="00A7001C" w:rsidP="00A7001C">
            <w:pPr>
              <w:pStyle w:val="Tabletext"/>
            </w:pPr>
            <w:r w:rsidRPr="00A7001C">
              <w:t xml:space="preserve">Shannon Sen Perdomo </w:t>
            </w:r>
          </w:p>
          <w:p w14:paraId="0BE8709F" w14:textId="77777777" w:rsidR="00A7001C" w:rsidRPr="00A7001C" w:rsidRDefault="00A7001C" w:rsidP="00A7001C">
            <w:pPr>
              <w:pStyle w:val="Tabletext"/>
            </w:pPr>
            <w:r w:rsidRPr="00A7001C">
              <w:t xml:space="preserve">Jorge Alberto </w:t>
            </w:r>
            <w:proofErr w:type="spellStart"/>
            <w:r w:rsidRPr="00A7001C">
              <w:t>Chí</w:t>
            </w:r>
            <w:proofErr w:type="spellEnd"/>
            <w:r w:rsidRPr="00A7001C">
              <w:t xml:space="preserve"> León </w:t>
            </w:r>
          </w:p>
          <w:p w14:paraId="6F35343D" w14:textId="77777777" w:rsidR="00A7001C" w:rsidRDefault="00A7001C" w:rsidP="00A7001C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 xml:space="preserve">Alexandra Guadalupe Adelfa </w:t>
            </w:r>
            <w:proofErr w:type="spellStart"/>
            <w:r>
              <w:rPr>
                <w:lang w:val="es-MX"/>
              </w:rPr>
              <w:t>Oreza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Mendicuti</w:t>
            </w:r>
            <w:proofErr w:type="spellEnd"/>
            <w:r>
              <w:rPr>
                <w:lang w:val="es-MX"/>
              </w:rPr>
              <w:t xml:space="preserve"> </w:t>
            </w:r>
          </w:p>
          <w:p w14:paraId="148BFC10" w14:textId="6721F601" w:rsidR="00F90268" w:rsidRPr="00A7001C" w:rsidRDefault="00A7001C" w:rsidP="00A7001C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Noé Alejandro González Bautista</w:t>
            </w:r>
          </w:p>
        </w:tc>
      </w:tr>
    </w:tbl>
    <w:p w14:paraId="626CF62C" w14:textId="77777777" w:rsidR="00F90268" w:rsidRPr="007863C4" w:rsidRDefault="00F90268">
      <w:pPr>
        <w:rPr>
          <w:lang w:val="es-MX"/>
        </w:rPr>
      </w:pPr>
    </w:p>
    <w:p w14:paraId="092CF3B8" w14:textId="0F6C5C53" w:rsidR="00F90268" w:rsidRPr="00173875" w:rsidRDefault="00D315AC">
      <w:pPr>
        <w:pStyle w:val="Ttulo"/>
        <w:rPr>
          <w:lang w:val="es-MX"/>
        </w:rPr>
      </w:pPr>
      <w:r w:rsidRPr="00642E7E">
        <w:rPr>
          <w:lang w:val="es-MX"/>
        </w:rPr>
        <w:br w:type="page"/>
      </w:r>
      <w:r w:rsidRPr="00173875">
        <w:rPr>
          <w:lang w:val="es-MX"/>
        </w:rPr>
        <w:lastRenderedPageBreak/>
        <w:t>Tabl</w:t>
      </w:r>
      <w:r w:rsidR="007E61BA">
        <w:rPr>
          <w:lang w:val="es-MX"/>
        </w:rPr>
        <w:t>a de contenido</w:t>
      </w:r>
    </w:p>
    <w:p w14:paraId="7F917E1A" w14:textId="57DD2753" w:rsidR="00096FB4" w:rsidRPr="00FE4D55" w:rsidRDefault="00D315AC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3D1344">
        <w:fldChar w:fldCharType="begin"/>
      </w:r>
      <w:r w:rsidRPr="003D1344">
        <w:rPr>
          <w:lang w:val="es-MX"/>
        </w:rPr>
        <w:instrText xml:space="preserve"> TOC \o "1-3" </w:instrText>
      </w:r>
      <w:r w:rsidRPr="003D1344">
        <w:fldChar w:fldCharType="separate"/>
      </w:r>
      <w:r w:rsidR="00096FB4" w:rsidRPr="00096FB4">
        <w:rPr>
          <w:noProof/>
          <w:lang w:val="es-MX"/>
        </w:rPr>
        <w:t>1.</w:t>
      </w:r>
      <w:r w:rsidR="00096FB4"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="00096FB4" w:rsidRPr="00096FB4">
        <w:rPr>
          <w:noProof/>
          <w:lang w:val="es-MX"/>
        </w:rPr>
        <w:t>Introducción</w:t>
      </w:r>
      <w:r w:rsidR="00096FB4" w:rsidRPr="00096FB4">
        <w:rPr>
          <w:noProof/>
          <w:lang w:val="es-MX"/>
        </w:rPr>
        <w:tab/>
      </w:r>
      <w:r w:rsidR="00096FB4">
        <w:rPr>
          <w:noProof/>
        </w:rPr>
        <w:fldChar w:fldCharType="begin"/>
      </w:r>
      <w:r w:rsidR="00096FB4" w:rsidRPr="00096FB4">
        <w:rPr>
          <w:noProof/>
          <w:lang w:val="es-MX"/>
        </w:rPr>
        <w:instrText xml:space="preserve"> PAGEREF _Toc73268446 \h </w:instrText>
      </w:r>
      <w:r w:rsidR="00096FB4">
        <w:rPr>
          <w:noProof/>
        </w:rPr>
      </w:r>
      <w:r w:rsidR="00096FB4">
        <w:rPr>
          <w:noProof/>
        </w:rPr>
        <w:fldChar w:fldCharType="separate"/>
      </w:r>
      <w:r w:rsidR="00096FB4" w:rsidRPr="00096FB4">
        <w:rPr>
          <w:noProof/>
          <w:lang w:val="es-MX"/>
        </w:rPr>
        <w:t>4</w:t>
      </w:r>
      <w:r w:rsidR="00096FB4">
        <w:rPr>
          <w:noProof/>
        </w:rPr>
        <w:fldChar w:fldCharType="end"/>
      </w:r>
    </w:p>
    <w:p w14:paraId="0B9FAA14" w14:textId="5E692ACE" w:rsidR="00096FB4" w:rsidRPr="00FE4D55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096FB4">
        <w:rPr>
          <w:bCs/>
          <w:noProof/>
          <w:lang w:val="es-MX"/>
        </w:rPr>
        <w:t>1.1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096FB4">
        <w:rPr>
          <w:noProof/>
          <w:lang w:val="es-MX"/>
        </w:rPr>
        <w:t>Propósito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_Toc73268447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4C73D9" w14:textId="62D12928" w:rsidR="00096FB4" w:rsidRPr="00FE4D55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096FB4">
        <w:rPr>
          <w:bCs/>
          <w:noProof/>
          <w:lang w:val="es-MX"/>
        </w:rPr>
        <w:t>1.2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096FB4">
        <w:rPr>
          <w:noProof/>
          <w:lang w:val="es-MX"/>
        </w:rPr>
        <w:t>Alcance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_Toc73268448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1B04F040" w14:textId="796F61B2" w:rsidR="00096FB4" w:rsidRPr="00FE4D55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bCs/>
          <w:noProof/>
          <w:lang w:val="es-MX"/>
        </w:rPr>
        <w:t>1.3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Definición, acrónimos y abreviaciones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_Toc73268449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781855E" w14:textId="61A09FF4" w:rsidR="00096FB4" w:rsidRPr="00FE4D55" w:rsidRDefault="00096FB4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noProof/>
          <w:lang w:val="es-MX"/>
        </w:rPr>
        <w:t>1.3.1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Definición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_Toc73268450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EE630E1" w14:textId="70D59AAD" w:rsidR="00096FB4" w:rsidRPr="00FE4D55" w:rsidRDefault="00096FB4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noProof/>
          <w:lang w:val="es-MX"/>
        </w:rPr>
        <w:t>1.3.2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Acrónimos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_Toc73268451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4FEDF763" w14:textId="02D43FDF" w:rsidR="00096FB4" w:rsidRPr="00FE4D55" w:rsidRDefault="00096FB4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noProof/>
          <w:lang w:val="es-MX"/>
        </w:rPr>
        <w:t>1.3.3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Abreviaciones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_Toc73268452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7386E06" w14:textId="6FC33402" w:rsidR="00096FB4" w:rsidRPr="00FE4D55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096FB4">
        <w:rPr>
          <w:bCs/>
          <w:noProof/>
          <w:lang w:val="es-MX"/>
        </w:rPr>
        <w:t>1.4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096FB4">
        <w:rPr>
          <w:noProof/>
          <w:lang w:val="es-MX"/>
        </w:rPr>
        <w:t>Referencias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_Toc73268453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4AE1CCF2" w14:textId="5E9647CC" w:rsidR="00096FB4" w:rsidRPr="00FE4D55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096FB4">
        <w:rPr>
          <w:bCs/>
          <w:noProof/>
          <w:lang w:val="es-MX"/>
        </w:rPr>
        <w:t>1.5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096FB4">
        <w:rPr>
          <w:noProof/>
          <w:lang w:val="es-MX"/>
        </w:rPr>
        <w:t>Resumen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_Toc73268454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38047FD" w14:textId="4BE2A695" w:rsidR="00096FB4" w:rsidRPr="00FE4D55" w:rsidRDefault="00096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096FB4">
        <w:rPr>
          <w:noProof/>
          <w:lang w:val="es-MX"/>
        </w:rPr>
        <w:t>2.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096FB4">
        <w:rPr>
          <w:noProof/>
          <w:lang w:val="es-MX"/>
        </w:rPr>
        <w:t>Descripción general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_Toc73268455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B569A36" w14:textId="540D1312" w:rsidR="00096FB4" w:rsidRPr="00FE4D55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bCs/>
          <w:noProof/>
          <w:lang w:val="es-MX"/>
        </w:rPr>
        <w:t>2.1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Perspectiva del producto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_Toc73268456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4466F9A3" w14:textId="0BBFAE6A" w:rsidR="00096FB4" w:rsidRPr="00FE4D55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bCs/>
          <w:noProof/>
          <w:lang w:val="es-MX"/>
        </w:rPr>
        <w:t>2.2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Funciones del producto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_Toc73268457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3D83AAF8" w14:textId="5E13478F" w:rsidR="00096FB4" w:rsidRPr="00FE4D55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bCs/>
          <w:noProof/>
          <w:lang w:val="es-MX"/>
        </w:rPr>
        <w:t>2.3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Características de los usuarios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_Toc73268458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F42D43E" w14:textId="455CB793" w:rsidR="00096FB4" w:rsidRPr="00FE4D55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bCs/>
          <w:noProof/>
          <w:lang w:val="es-MX"/>
        </w:rPr>
        <w:t>2.4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Restricciones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_Toc73268459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41D53ACC" w14:textId="736242FB" w:rsidR="00096FB4" w:rsidRPr="00FE4D55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bCs/>
          <w:noProof/>
          <w:lang w:val="es-MX"/>
        </w:rPr>
        <w:t>2.5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Suposiciones y dependencias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_Toc73268460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C3D69B8" w14:textId="5706448A" w:rsidR="00096FB4" w:rsidRPr="00FE4D55" w:rsidRDefault="00096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096FB4">
        <w:rPr>
          <w:noProof/>
          <w:lang w:val="es-MX"/>
        </w:rPr>
        <w:t>3.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096FB4">
        <w:rPr>
          <w:noProof/>
          <w:lang w:val="es-MX"/>
        </w:rPr>
        <w:t>Especificación de requisitos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_Toc73268461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4B0D87DE" w14:textId="6C510FA8" w:rsidR="00096FB4" w:rsidRPr="00FE4D55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bCs/>
          <w:noProof/>
          <w:lang w:val="es-MX"/>
        </w:rPr>
        <w:t>3.1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Requisitos comunes de las interfaces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_Toc73268462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61222930" w14:textId="2E663F26" w:rsidR="00096FB4" w:rsidRPr="00FE4D55" w:rsidRDefault="00096FB4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noProof/>
          <w:lang w:val="es-MX"/>
        </w:rPr>
        <w:t>3.1.1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Interfaces de usuario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_Toc73268463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92F299" w14:textId="0D86A508" w:rsidR="00096FB4" w:rsidRPr="00FE4D55" w:rsidRDefault="00096FB4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noProof/>
          <w:lang w:val="es-MX"/>
        </w:rPr>
        <w:t>3.1.2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Interfaces de hardware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_Toc73268464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E71C174" w14:textId="29167BD3" w:rsidR="00096FB4" w:rsidRPr="00FE4D55" w:rsidRDefault="00096FB4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noProof/>
          <w:lang w:val="es-MX"/>
        </w:rPr>
        <w:t>3.1.3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Interfaces de software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_Toc73268465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D17724E" w14:textId="41058AFF" w:rsidR="00096FB4" w:rsidRPr="00FE4D55" w:rsidRDefault="00096FB4">
      <w:pPr>
        <w:pStyle w:val="TDC3"/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noProof/>
          <w:lang w:val="es-MX"/>
        </w:rPr>
        <w:t>3.1.4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 w:rsidRPr="00E06278">
        <w:rPr>
          <w:noProof/>
          <w:lang w:val="es-MX"/>
        </w:rPr>
        <w:t>Interfaces de comunicación</w:t>
      </w:r>
      <w:r w:rsidRPr="00096FB4">
        <w:rPr>
          <w:noProof/>
          <w:lang w:val="es-MX"/>
        </w:rPr>
        <w:tab/>
      </w:r>
      <w:r>
        <w:rPr>
          <w:noProof/>
        </w:rPr>
        <w:fldChar w:fldCharType="begin"/>
      </w:r>
      <w:r w:rsidRPr="00096FB4">
        <w:rPr>
          <w:noProof/>
          <w:lang w:val="es-MX"/>
        </w:rPr>
        <w:instrText xml:space="preserve"> PAGEREF _Toc73268466 \h </w:instrText>
      </w:r>
      <w:r>
        <w:rPr>
          <w:noProof/>
        </w:rPr>
      </w:r>
      <w:r>
        <w:rPr>
          <w:noProof/>
        </w:rPr>
        <w:fldChar w:fldCharType="separate"/>
      </w:r>
      <w:r w:rsidRPr="00096FB4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3788FB38" w14:textId="4824A25C" w:rsidR="00096FB4" w:rsidRPr="00FE4D55" w:rsidRDefault="00096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MX" w:eastAsia="es-MX"/>
        </w:rPr>
      </w:pPr>
      <w:r w:rsidRPr="00E06278">
        <w:rPr>
          <w:bCs/>
          <w:noProof/>
        </w:rPr>
        <w:t>3.2</w:t>
      </w:r>
      <w:r w:rsidRPr="00FE4D55">
        <w:rPr>
          <w:rFonts w:ascii="Calibri" w:hAnsi="Calibri"/>
          <w:noProof/>
          <w:sz w:val="22"/>
          <w:szCs w:val="22"/>
          <w:lang w:val="es-MX" w:eastAsia="es-MX"/>
        </w:rPr>
        <w:tab/>
      </w:r>
      <w:r>
        <w:rPr>
          <w:noProof/>
        </w:rPr>
        <w:t>Requisitos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_Toc73268467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145E94" w14:textId="1D1A67F1" w:rsidR="00F90268" w:rsidRPr="00FB3965" w:rsidRDefault="00D315AC">
      <w:pPr>
        <w:pStyle w:val="Ttulo"/>
        <w:rPr>
          <w:lang w:val="es-MX"/>
        </w:rPr>
      </w:pPr>
      <w:r w:rsidRPr="003D1344">
        <w:rPr>
          <w:b w:val="0"/>
        </w:rPr>
        <w:fldChar w:fldCharType="end"/>
      </w:r>
      <w:r w:rsidRPr="001B3DD3">
        <w:rPr>
          <w:lang w:val="es-MX"/>
        </w:rPr>
        <w:br w:type="page"/>
      </w:r>
      <w:r w:rsidR="00FB3965" w:rsidRPr="00FB3965">
        <w:rPr>
          <w:lang w:val="es-MX"/>
        </w:rPr>
        <w:lastRenderedPageBreak/>
        <w:t>Especificación de Requisitos de Software</w:t>
      </w:r>
      <w:r w:rsidRPr="00FB3965">
        <w:rPr>
          <w:lang w:val="es-MX"/>
        </w:rPr>
        <w:t xml:space="preserve"> </w:t>
      </w:r>
    </w:p>
    <w:p w14:paraId="687D33AC" w14:textId="30D0A801" w:rsidR="00F90268" w:rsidRDefault="00474B3E">
      <w:pPr>
        <w:pStyle w:val="Ttulo1"/>
      </w:pPr>
      <w:bookmarkStart w:id="0" w:name="_Toc73268446"/>
      <w:proofErr w:type="spellStart"/>
      <w:r>
        <w:t>Introducción</w:t>
      </w:r>
      <w:bookmarkEnd w:id="0"/>
      <w:proofErr w:type="spellEnd"/>
    </w:p>
    <w:p w14:paraId="6DA40C21" w14:textId="03E8940E" w:rsidR="00F90268" w:rsidRDefault="00474B3E">
      <w:pPr>
        <w:pStyle w:val="Ttulo2"/>
      </w:pPr>
      <w:bookmarkStart w:id="1" w:name="_Toc73268447"/>
      <w:proofErr w:type="spellStart"/>
      <w:r>
        <w:t>Propósito</w:t>
      </w:r>
      <w:bookmarkEnd w:id="1"/>
      <w:proofErr w:type="spellEnd"/>
    </w:p>
    <w:p w14:paraId="3C3238F8" w14:textId="30C31B18" w:rsidR="00F90268" w:rsidRDefault="00474B3E">
      <w:pPr>
        <w:pStyle w:val="Ttulo2"/>
      </w:pPr>
      <w:bookmarkStart w:id="2" w:name="_Toc73268448"/>
      <w:proofErr w:type="spellStart"/>
      <w:r>
        <w:t>Alcance</w:t>
      </w:r>
      <w:bookmarkEnd w:id="2"/>
      <w:proofErr w:type="spellEnd"/>
    </w:p>
    <w:p w14:paraId="47F3350B" w14:textId="0AE256D4" w:rsidR="008215BD" w:rsidRPr="008215BD" w:rsidRDefault="00F14425" w:rsidP="008215BD">
      <w:pPr>
        <w:rPr>
          <w:lang w:val="es-MX"/>
        </w:rPr>
      </w:pPr>
      <w:r>
        <w:rPr>
          <w:lang w:val="es-MX"/>
        </w:rPr>
        <w:t xml:space="preserve">. </w:t>
      </w:r>
      <w:r w:rsidR="008215BD">
        <w:rPr>
          <w:lang w:val="es-MX"/>
        </w:rPr>
        <w:t xml:space="preserve"> </w:t>
      </w:r>
    </w:p>
    <w:p w14:paraId="06CD5A6C" w14:textId="5846D238" w:rsidR="00F90268" w:rsidRDefault="00474B3E">
      <w:pPr>
        <w:pStyle w:val="Ttulo2"/>
        <w:rPr>
          <w:lang w:val="es-MX"/>
        </w:rPr>
      </w:pPr>
      <w:bookmarkStart w:id="3" w:name="_Toc73268449"/>
      <w:r w:rsidRPr="00474B3E">
        <w:rPr>
          <w:lang w:val="es-MX"/>
        </w:rPr>
        <w:t>Definición, acrónimos y abreviaci</w:t>
      </w:r>
      <w:r>
        <w:rPr>
          <w:lang w:val="es-MX"/>
        </w:rPr>
        <w:t>ones</w:t>
      </w:r>
      <w:bookmarkEnd w:id="3"/>
    </w:p>
    <w:p w14:paraId="452550D0" w14:textId="180D084B" w:rsidR="00F14425" w:rsidRDefault="00F14425" w:rsidP="00F14425">
      <w:pPr>
        <w:pStyle w:val="Ttulo3"/>
        <w:rPr>
          <w:lang w:val="es-MX"/>
        </w:rPr>
      </w:pPr>
      <w:bookmarkStart w:id="4" w:name="_Toc73268450"/>
      <w:r>
        <w:rPr>
          <w:lang w:val="es-MX"/>
        </w:rPr>
        <w:t>Definición</w:t>
      </w:r>
      <w:bookmarkEnd w:id="4"/>
      <w:r>
        <w:rPr>
          <w:lang w:val="es-MX"/>
        </w:rPr>
        <w:t xml:space="preserve"> </w:t>
      </w:r>
    </w:p>
    <w:p w14:paraId="4703D0B4" w14:textId="4E12D3B1" w:rsidR="00F14425" w:rsidRDefault="00F14425" w:rsidP="00F14425">
      <w:pPr>
        <w:pStyle w:val="Ttulo3"/>
        <w:rPr>
          <w:lang w:val="es-MX"/>
        </w:rPr>
      </w:pPr>
      <w:bookmarkStart w:id="5" w:name="_Toc73268451"/>
      <w:r>
        <w:rPr>
          <w:lang w:val="es-MX"/>
        </w:rPr>
        <w:t>Acrónimos</w:t>
      </w:r>
      <w:bookmarkEnd w:id="5"/>
    </w:p>
    <w:p w14:paraId="435014B4" w14:textId="1BAE6D1F" w:rsidR="00F14425" w:rsidRPr="00F14425" w:rsidRDefault="00F14425" w:rsidP="00F14425">
      <w:pPr>
        <w:pStyle w:val="Ttulo3"/>
        <w:rPr>
          <w:lang w:val="es-MX"/>
        </w:rPr>
      </w:pPr>
      <w:bookmarkStart w:id="6" w:name="_Toc73268452"/>
      <w:r>
        <w:rPr>
          <w:lang w:val="es-MX"/>
        </w:rPr>
        <w:t>Abreviaciones</w:t>
      </w:r>
      <w:bookmarkEnd w:id="6"/>
    </w:p>
    <w:p w14:paraId="59300126" w14:textId="74A4243E" w:rsidR="00F90268" w:rsidRDefault="00883402">
      <w:pPr>
        <w:pStyle w:val="Ttulo2"/>
      </w:pPr>
      <w:bookmarkStart w:id="7" w:name="_Toc73268453"/>
      <w:proofErr w:type="spellStart"/>
      <w:r>
        <w:t>Referencias</w:t>
      </w:r>
      <w:bookmarkEnd w:id="7"/>
      <w:proofErr w:type="spellEnd"/>
    </w:p>
    <w:p w14:paraId="6722DCEC" w14:textId="41310504" w:rsidR="00F90268" w:rsidRDefault="00883402">
      <w:pPr>
        <w:pStyle w:val="Ttulo2"/>
      </w:pPr>
      <w:bookmarkStart w:id="8" w:name="_Toc73268454"/>
      <w:proofErr w:type="spellStart"/>
      <w:r>
        <w:t>Resumen</w:t>
      </w:r>
      <w:bookmarkEnd w:id="8"/>
      <w:proofErr w:type="spellEnd"/>
    </w:p>
    <w:p w14:paraId="02C3203A" w14:textId="1270FA6B" w:rsidR="00F90268" w:rsidRDefault="00883402">
      <w:pPr>
        <w:pStyle w:val="Ttulo1"/>
      </w:pPr>
      <w:bookmarkStart w:id="9" w:name="_Toc73268455"/>
      <w:proofErr w:type="spellStart"/>
      <w:r>
        <w:t>Descripción</w:t>
      </w:r>
      <w:proofErr w:type="spellEnd"/>
      <w:r>
        <w:t xml:space="preserve"> general</w:t>
      </w:r>
      <w:bookmarkEnd w:id="9"/>
    </w:p>
    <w:p w14:paraId="13438429" w14:textId="7587349B" w:rsidR="00A95DAC" w:rsidRPr="00A95DAC" w:rsidRDefault="00A95DAC" w:rsidP="00A95DAC">
      <w:pPr>
        <w:pStyle w:val="Ttulo2"/>
        <w:rPr>
          <w:lang w:val="es-MX"/>
        </w:rPr>
      </w:pPr>
      <w:bookmarkStart w:id="10" w:name="_Toc73268456"/>
      <w:r w:rsidRPr="00A95DAC">
        <w:rPr>
          <w:lang w:val="es-MX"/>
        </w:rPr>
        <w:t>Perspectiva del producto</w:t>
      </w:r>
      <w:bookmarkEnd w:id="10"/>
    </w:p>
    <w:p w14:paraId="454A7FFA" w14:textId="219E6712" w:rsidR="00C11ACB" w:rsidRPr="00096FB4" w:rsidRDefault="00A95DAC" w:rsidP="00EC54D6">
      <w:pPr>
        <w:pStyle w:val="Ttulo2"/>
        <w:rPr>
          <w:lang w:val="es-MX"/>
        </w:rPr>
      </w:pPr>
      <w:bookmarkStart w:id="11" w:name="_Toc73268457"/>
      <w:r>
        <w:rPr>
          <w:lang w:val="es-MX"/>
        </w:rPr>
        <w:t>Funciones del producto</w:t>
      </w:r>
      <w:bookmarkEnd w:id="11"/>
    </w:p>
    <w:p w14:paraId="58B856DF" w14:textId="02000C7C" w:rsidR="00C11ACB" w:rsidRDefault="0036439C" w:rsidP="0036439C">
      <w:pPr>
        <w:pStyle w:val="Ttulo2"/>
        <w:rPr>
          <w:lang w:val="es-MX"/>
        </w:rPr>
      </w:pPr>
      <w:bookmarkStart w:id="12" w:name="_Toc73268458"/>
      <w:r>
        <w:rPr>
          <w:lang w:val="es-MX"/>
        </w:rPr>
        <w:t>Características de los usuarios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D315AC" w:rsidRPr="00D315AC" w14:paraId="4AF9EBF6" w14:textId="77777777" w:rsidTr="00D315AC">
        <w:tc>
          <w:tcPr>
            <w:tcW w:w="4750" w:type="dxa"/>
            <w:shd w:val="clear" w:color="auto" w:fill="D9D9D9"/>
          </w:tcPr>
          <w:p w14:paraId="2A37A027" w14:textId="08133841" w:rsidR="008A79FE" w:rsidRPr="00D315AC" w:rsidRDefault="008A79FE" w:rsidP="008A79FE">
            <w:pPr>
              <w:rPr>
                <w:lang w:val="es-MX"/>
              </w:rPr>
            </w:pPr>
            <w:r w:rsidRPr="00D315AC">
              <w:rPr>
                <w:lang w:val="es-MX"/>
              </w:rPr>
              <w:t xml:space="preserve">Tipo de usuario </w:t>
            </w:r>
          </w:p>
        </w:tc>
        <w:tc>
          <w:tcPr>
            <w:tcW w:w="4750" w:type="dxa"/>
            <w:shd w:val="clear" w:color="auto" w:fill="auto"/>
          </w:tcPr>
          <w:p w14:paraId="3307BD67" w14:textId="4671D1CA" w:rsidR="008A79FE" w:rsidRPr="00D315AC" w:rsidRDefault="008A79FE" w:rsidP="008A79FE">
            <w:pPr>
              <w:rPr>
                <w:lang w:val="es-MX"/>
              </w:rPr>
            </w:pPr>
            <w:r w:rsidRPr="00D315AC">
              <w:rPr>
                <w:lang w:val="es-MX"/>
              </w:rPr>
              <w:t>Estudiante</w:t>
            </w:r>
          </w:p>
        </w:tc>
      </w:tr>
      <w:tr w:rsidR="00D315AC" w:rsidRPr="00D315AC" w14:paraId="41AE35EF" w14:textId="77777777" w:rsidTr="00D315AC">
        <w:tc>
          <w:tcPr>
            <w:tcW w:w="4750" w:type="dxa"/>
            <w:shd w:val="clear" w:color="auto" w:fill="D9D9D9"/>
          </w:tcPr>
          <w:p w14:paraId="70DE2A82" w14:textId="1F6B5F38" w:rsidR="008A79FE" w:rsidRPr="00D315AC" w:rsidRDefault="008A79FE" w:rsidP="008A79FE">
            <w:pPr>
              <w:rPr>
                <w:lang w:val="es-MX"/>
              </w:rPr>
            </w:pPr>
            <w:r w:rsidRPr="00D315AC">
              <w:rPr>
                <w:lang w:val="es-MX"/>
              </w:rPr>
              <w:t xml:space="preserve">Formación </w:t>
            </w:r>
          </w:p>
        </w:tc>
        <w:tc>
          <w:tcPr>
            <w:tcW w:w="4750" w:type="dxa"/>
            <w:shd w:val="clear" w:color="auto" w:fill="auto"/>
          </w:tcPr>
          <w:p w14:paraId="1611BDE2" w14:textId="2630AC49" w:rsidR="008A79FE" w:rsidRPr="00D315AC" w:rsidRDefault="003975D0" w:rsidP="008A79FE">
            <w:pPr>
              <w:rPr>
                <w:lang w:val="es-MX"/>
              </w:rPr>
            </w:pPr>
            <w:r w:rsidRPr="00D315AC">
              <w:rPr>
                <w:lang w:val="es-MX"/>
              </w:rPr>
              <w:t>NA</w:t>
            </w:r>
          </w:p>
        </w:tc>
      </w:tr>
      <w:tr w:rsidR="00D315AC" w:rsidRPr="00D315AC" w14:paraId="27D893EC" w14:textId="77777777" w:rsidTr="00D315AC">
        <w:tc>
          <w:tcPr>
            <w:tcW w:w="4750" w:type="dxa"/>
            <w:shd w:val="clear" w:color="auto" w:fill="D9D9D9"/>
          </w:tcPr>
          <w:p w14:paraId="5357D974" w14:textId="4494707C" w:rsidR="008A79FE" w:rsidRPr="00D315AC" w:rsidRDefault="008A79FE" w:rsidP="008A79FE">
            <w:pPr>
              <w:rPr>
                <w:lang w:val="es-MX"/>
              </w:rPr>
            </w:pPr>
            <w:r w:rsidRPr="00D315AC">
              <w:rPr>
                <w:lang w:val="es-MX"/>
              </w:rPr>
              <w:t>Habilidades</w:t>
            </w:r>
          </w:p>
        </w:tc>
        <w:tc>
          <w:tcPr>
            <w:tcW w:w="4750" w:type="dxa"/>
            <w:shd w:val="clear" w:color="auto" w:fill="auto"/>
          </w:tcPr>
          <w:p w14:paraId="6C3E29DA" w14:textId="498816C5" w:rsidR="008A79FE" w:rsidRPr="00D315AC" w:rsidRDefault="008A79FE" w:rsidP="008A79FE">
            <w:pPr>
              <w:rPr>
                <w:lang w:val="es-MX"/>
              </w:rPr>
            </w:pPr>
            <w:r w:rsidRPr="00D315AC">
              <w:rPr>
                <w:lang w:val="es-MX"/>
              </w:rPr>
              <w:t>Manejo de computadora</w:t>
            </w:r>
          </w:p>
        </w:tc>
      </w:tr>
      <w:tr w:rsidR="00D315AC" w:rsidRPr="00385BCA" w14:paraId="11D94AE8" w14:textId="77777777" w:rsidTr="00D315AC">
        <w:tc>
          <w:tcPr>
            <w:tcW w:w="4750" w:type="dxa"/>
            <w:shd w:val="clear" w:color="auto" w:fill="D9D9D9"/>
          </w:tcPr>
          <w:p w14:paraId="3AAF84CC" w14:textId="3CAC8AB6" w:rsidR="008A79FE" w:rsidRPr="00D315AC" w:rsidRDefault="008A79FE" w:rsidP="008A79FE">
            <w:pPr>
              <w:rPr>
                <w:lang w:val="es-MX"/>
              </w:rPr>
            </w:pPr>
            <w:r w:rsidRPr="00D315AC">
              <w:rPr>
                <w:lang w:val="es-MX"/>
              </w:rPr>
              <w:t>Actividades</w:t>
            </w:r>
          </w:p>
        </w:tc>
        <w:tc>
          <w:tcPr>
            <w:tcW w:w="4750" w:type="dxa"/>
            <w:shd w:val="clear" w:color="auto" w:fill="auto"/>
          </w:tcPr>
          <w:p w14:paraId="7A866B8F" w14:textId="3E556488" w:rsidR="008A79FE" w:rsidRPr="00D315AC" w:rsidRDefault="008A79FE" w:rsidP="008A79FE">
            <w:pPr>
              <w:rPr>
                <w:lang w:val="es-MX"/>
              </w:rPr>
            </w:pPr>
            <w:r w:rsidRPr="00D315AC">
              <w:rPr>
                <w:lang w:val="es-MX"/>
              </w:rPr>
              <w:t xml:space="preserve">Buscar y crear frases, así como eliminar las creadas por sí mismo.  </w:t>
            </w:r>
          </w:p>
        </w:tc>
      </w:tr>
    </w:tbl>
    <w:p w14:paraId="56EBAC04" w14:textId="16DEE2D2" w:rsidR="008A79FE" w:rsidRDefault="008A79FE" w:rsidP="008A79FE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D315AC" w:rsidRPr="00D315AC" w14:paraId="3D951DCB" w14:textId="77777777" w:rsidTr="00D315AC">
        <w:tc>
          <w:tcPr>
            <w:tcW w:w="4750" w:type="dxa"/>
            <w:shd w:val="clear" w:color="auto" w:fill="D9D9D9"/>
          </w:tcPr>
          <w:p w14:paraId="6D5F4B4C" w14:textId="77777777" w:rsidR="008A79FE" w:rsidRPr="00D315AC" w:rsidRDefault="008A79FE" w:rsidP="00AD30E9">
            <w:pPr>
              <w:rPr>
                <w:lang w:val="es-MX"/>
              </w:rPr>
            </w:pPr>
            <w:r w:rsidRPr="00D315AC">
              <w:rPr>
                <w:lang w:val="es-MX"/>
              </w:rPr>
              <w:t xml:space="preserve">Tipo de usuario </w:t>
            </w:r>
          </w:p>
        </w:tc>
        <w:tc>
          <w:tcPr>
            <w:tcW w:w="4750" w:type="dxa"/>
            <w:shd w:val="clear" w:color="auto" w:fill="auto"/>
          </w:tcPr>
          <w:p w14:paraId="7BD88C8E" w14:textId="482E9423" w:rsidR="008A79FE" w:rsidRPr="00D315AC" w:rsidRDefault="008A79FE" w:rsidP="00D315AC">
            <w:pPr>
              <w:tabs>
                <w:tab w:val="left" w:pos="1260"/>
              </w:tabs>
              <w:rPr>
                <w:lang w:val="es-MX"/>
              </w:rPr>
            </w:pPr>
            <w:r w:rsidRPr="00D315AC">
              <w:rPr>
                <w:lang w:val="es-MX"/>
              </w:rPr>
              <w:t>Administrador</w:t>
            </w:r>
          </w:p>
        </w:tc>
      </w:tr>
      <w:tr w:rsidR="00D315AC" w:rsidRPr="00D315AC" w14:paraId="6BF81836" w14:textId="77777777" w:rsidTr="00D315AC">
        <w:tc>
          <w:tcPr>
            <w:tcW w:w="4750" w:type="dxa"/>
            <w:shd w:val="clear" w:color="auto" w:fill="D9D9D9"/>
          </w:tcPr>
          <w:p w14:paraId="1CA4D87A" w14:textId="77777777" w:rsidR="008A79FE" w:rsidRPr="00D315AC" w:rsidRDefault="008A79FE" w:rsidP="00AD30E9">
            <w:pPr>
              <w:rPr>
                <w:lang w:val="es-MX"/>
              </w:rPr>
            </w:pPr>
            <w:r w:rsidRPr="00D315AC">
              <w:rPr>
                <w:lang w:val="es-MX"/>
              </w:rPr>
              <w:t xml:space="preserve">Formación </w:t>
            </w:r>
          </w:p>
        </w:tc>
        <w:tc>
          <w:tcPr>
            <w:tcW w:w="4750" w:type="dxa"/>
            <w:shd w:val="clear" w:color="auto" w:fill="auto"/>
          </w:tcPr>
          <w:p w14:paraId="7B119117" w14:textId="788A93E6" w:rsidR="008A79FE" w:rsidRPr="00D315AC" w:rsidRDefault="008A79FE" w:rsidP="00AD30E9">
            <w:pPr>
              <w:rPr>
                <w:lang w:val="es-MX"/>
              </w:rPr>
            </w:pPr>
            <w:r w:rsidRPr="00D315AC">
              <w:rPr>
                <w:lang w:val="es-MX"/>
              </w:rPr>
              <w:t>Ingeniero de Software</w:t>
            </w:r>
          </w:p>
        </w:tc>
      </w:tr>
      <w:tr w:rsidR="00D315AC" w:rsidRPr="00D315AC" w14:paraId="2C9D2749" w14:textId="77777777" w:rsidTr="00D315AC">
        <w:tc>
          <w:tcPr>
            <w:tcW w:w="4750" w:type="dxa"/>
            <w:shd w:val="clear" w:color="auto" w:fill="D9D9D9"/>
          </w:tcPr>
          <w:p w14:paraId="27C5CF5F" w14:textId="77777777" w:rsidR="008A79FE" w:rsidRPr="00D315AC" w:rsidRDefault="008A79FE" w:rsidP="00AD30E9">
            <w:pPr>
              <w:rPr>
                <w:lang w:val="es-MX"/>
              </w:rPr>
            </w:pPr>
            <w:r w:rsidRPr="00D315AC">
              <w:rPr>
                <w:lang w:val="es-MX"/>
              </w:rPr>
              <w:t>Habilidades</w:t>
            </w:r>
          </w:p>
        </w:tc>
        <w:tc>
          <w:tcPr>
            <w:tcW w:w="4750" w:type="dxa"/>
            <w:shd w:val="clear" w:color="auto" w:fill="auto"/>
          </w:tcPr>
          <w:p w14:paraId="6AB13DCF" w14:textId="4024D94C" w:rsidR="008A79FE" w:rsidRPr="00D315AC" w:rsidRDefault="008A79FE" w:rsidP="00AD30E9">
            <w:pPr>
              <w:rPr>
                <w:lang w:val="es-MX"/>
              </w:rPr>
            </w:pPr>
            <w:r w:rsidRPr="00D315AC">
              <w:rPr>
                <w:lang w:val="es-MX"/>
              </w:rPr>
              <w:t xml:space="preserve">Manejo de computadora, conocimientos en base de datos MySQL. Gestión de datos. </w:t>
            </w:r>
          </w:p>
        </w:tc>
      </w:tr>
      <w:tr w:rsidR="00D315AC" w:rsidRPr="00385BCA" w14:paraId="5B12D859" w14:textId="77777777" w:rsidTr="00D315AC">
        <w:tc>
          <w:tcPr>
            <w:tcW w:w="4750" w:type="dxa"/>
            <w:shd w:val="clear" w:color="auto" w:fill="D9D9D9"/>
          </w:tcPr>
          <w:p w14:paraId="23F8E361" w14:textId="77777777" w:rsidR="008A79FE" w:rsidRPr="00D315AC" w:rsidRDefault="008A79FE" w:rsidP="00AD30E9">
            <w:pPr>
              <w:rPr>
                <w:lang w:val="es-MX"/>
              </w:rPr>
            </w:pPr>
            <w:r w:rsidRPr="00D315AC">
              <w:rPr>
                <w:lang w:val="es-MX"/>
              </w:rPr>
              <w:t>Actividades</w:t>
            </w:r>
          </w:p>
        </w:tc>
        <w:tc>
          <w:tcPr>
            <w:tcW w:w="4750" w:type="dxa"/>
            <w:shd w:val="clear" w:color="auto" w:fill="auto"/>
          </w:tcPr>
          <w:p w14:paraId="1E37BB22" w14:textId="6106AB0F" w:rsidR="008A79FE" w:rsidRPr="00D315AC" w:rsidRDefault="00B772C5" w:rsidP="00AD30E9">
            <w:pPr>
              <w:rPr>
                <w:lang w:val="es-MX"/>
              </w:rPr>
            </w:pPr>
            <w:r w:rsidRPr="00D315AC">
              <w:rPr>
                <w:lang w:val="es-MX"/>
              </w:rPr>
              <w:t xml:space="preserve">Gestión de frases por estudiantes de la UADY. Mandar reportes de estudiantes con riesgos de salud mental. Dar de alta las frases que desean subir los estudiantes de la UADY. </w:t>
            </w:r>
          </w:p>
        </w:tc>
      </w:tr>
    </w:tbl>
    <w:p w14:paraId="775F1CC0" w14:textId="77777777" w:rsidR="008A79FE" w:rsidRPr="008A79FE" w:rsidRDefault="008A79FE" w:rsidP="008A79FE">
      <w:pPr>
        <w:rPr>
          <w:lang w:val="es-MX"/>
        </w:rPr>
      </w:pPr>
    </w:p>
    <w:p w14:paraId="66E498A3" w14:textId="00A03A72" w:rsidR="0036439C" w:rsidRDefault="0036439C" w:rsidP="0036439C">
      <w:pPr>
        <w:pStyle w:val="Ttulo2"/>
        <w:rPr>
          <w:lang w:val="es-MX"/>
        </w:rPr>
      </w:pPr>
      <w:bookmarkStart w:id="13" w:name="_Toc73268459"/>
      <w:r>
        <w:rPr>
          <w:lang w:val="es-MX"/>
        </w:rPr>
        <w:t>Restricciones</w:t>
      </w:r>
      <w:bookmarkEnd w:id="13"/>
    </w:p>
    <w:p w14:paraId="4032E73F" w14:textId="26B9AE7C" w:rsidR="008A79FE" w:rsidRDefault="008A79FE" w:rsidP="008A79FE">
      <w:pPr>
        <w:pStyle w:val="Ttulo2"/>
        <w:rPr>
          <w:lang w:val="es-MX"/>
        </w:rPr>
      </w:pPr>
      <w:bookmarkStart w:id="14" w:name="_Toc73268460"/>
      <w:r>
        <w:rPr>
          <w:lang w:val="es-MX"/>
        </w:rPr>
        <w:t>Suposiciones y dependencias</w:t>
      </w:r>
      <w:bookmarkEnd w:id="14"/>
      <w:r>
        <w:rPr>
          <w:lang w:val="es-MX"/>
        </w:rPr>
        <w:t xml:space="preserve"> </w:t>
      </w:r>
    </w:p>
    <w:p w14:paraId="70B6BC9C" w14:textId="0986EEC5" w:rsidR="00DC7B0F" w:rsidRPr="00DC7B0F" w:rsidRDefault="00883402" w:rsidP="00DC7B0F">
      <w:pPr>
        <w:pStyle w:val="Ttulo1"/>
      </w:pPr>
      <w:bookmarkStart w:id="15" w:name="_Toc73268461"/>
      <w:proofErr w:type="spellStart"/>
      <w:r>
        <w:t>Especificación</w:t>
      </w:r>
      <w:proofErr w:type="spellEnd"/>
      <w:r>
        <w:t xml:space="preserve"> de </w:t>
      </w:r>
      <w:proofErr w:type="spellStart"/>
      <w:r w:rsidR="004A2C06">
        <w:t>requisitos</w:t>
      </w:r>
      <w:bookmarkEnd w:id="15"/>
      <w:proofErr w:type="spellEnd"/>
    </w:p>
    <w:p w14:paraId="5E5CD813" w14:textId="07791897" w:rsidR="00DC7B0F" w:rsidRDefault="00DC7B0F" w:rsidP="00DC7B0F">
      <w:pPr>
        <w:pStyle w:val="Ttulo2"/>
        <w:rPr>
          <w:lang w:val="es-MX"/>
        </w:rPr>
      </w:pPr>
      <w:bookmarkStart w:id="16" w:name="_Toc73268462"/>
      <w:r w:rsidRPr="00DC7B0F">
        <w:rPr>
          <w:lang w:val="es-MX"/>
        </w:rPr>
        <w:t>Requisitos comunes de las i</w:t>
      </w:r>
      <w:r>
        <w:rPr>
          <w:lang w:val="es-MX"/>
        </w:rPr>
        <w:t>nterfaces</w:t>
      </w:r>
      <w:bookmarkEnd w:id="16"/>
    </w:p>
    <w:p w14:paraId="4BB10151" w14:textId="648BAD8D" w:rsidR="00DC7B0F" w:rsidRPr="0036439C" w:rsidRDefault="00173875" w:rsidP="00173875">
      <w:pPr>
        <w:pStyle w:val="Ttulo3"/>
        <w:rPr>
          <w:lang w:val="es-MX"/>
        </w:rPr>
      </w:pPr>
      <w:bookmarkStart w:id="17" w:name="_Toc73268463"/>
      <w:r w:rsidRPr="0036439C">
        <w:rPr>
          <w:lang w:val="es-MX"/>
        </w:rPr>
        <w:t>Interfaces de usuario</w:t>
      </w:r>
      <w:bookmarkEnd w:id="17"/>
    </w:p>
    <w:p w14:paraId="5D8DE00C" w14:textId="03F405A7" w:rsidR="00173875" w:rsidRPr="00173875" w:rsidRDefault="00173875" w:rsidP="00173875">
      <w:pPr>
        <w:rPr>
          <w:lang w:val="es-MX"/>
        </w:rPr>
      </w:pPr>
      <w:r>
        <w:rPr>
          <w:lang w:val="es-MX"/>
        </w:rPr>
        <w:t>La interfaz de usuario consistirá en un conjunto de ventanas con botones</w:t>
      </w:r>
      <w:r w:rsidR="007C1FCF">
        <w:rPr>
          <w:lang w:val="es-MX"/>
        </w:rPr>
        <w:t xml:space="preserve"> y campo de textos que desplegarán información necesaria para llevar a cabo las tareas </w:t>
      </w:r>
    </w:p>
    <w:p w14:paraId="0C810D4C" w14:textId="4389914A" w:rsidR="00173875" w:rsidRPr="0036439C" w:rsidRDefault="00173875" w:rsidP="00173875">
      <w:pPr>
        <w:pStyle w:val="Ttulo3"/>
        <w:rPr>
          <w:lang w:val="es-MX"/>
        </w:rPr>
      </w:pPr>
      <w:bookmarkStart w:id="18" w:name="_Toc73268464"/>
      <w:r w:rsidRPr="0036439C">
        <w:rPr>
          <w:lang w:val="es-MX"/>
        </w:rPr>
        <w:lastRenderedPageBreak/>
        <w:t>Interfaces de hardware</w:t>
      </w:r>
      <w:bookmarkEnd w:id="18"/>
    </w:p>
    <w:p w14:paraId="0F979183" w14:textId="270A4D32" w:rsidR="007C1FCF" w:rsidRDefault="007C1FCF" w:rsidP="007C1FCF">
      <w:pPr>
        <w:rPr>
          <w:lang w:val="es-MX"/>
        </w:rPr>
      </w:pPr>
      <w:r>
        <w:rPr>
          <w:lang w:val="es-MX"/>
        </w:rPr>
        <w:t xml:space="preserve">Será necesario que los equipos dispongan de lo siguiente: </w:t>
      </w:r>
    </w:p>
    <w:p w14:paraId="2D54A15D" w14:textId="596DB39E" w:rsidR="007C1FCF" w:rsidRDefault="007C1FCF" w:rsidP="00D315AC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Procesador de 1.2Ghz o superior </w:t>
      </w:r>
    </w:p>
    <w:p w14:paraId="581A7452" w14:textId="3D87F48D" w:rsidR="000559D7" w:rsidRPr="000559D7" w:rsidRDefault="007C1FCF" w:rsidP="00D315AC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Memoria interna de </w:t>
      </w:r>
      <w:r w:rsidR="000559D7">
        <w:rPr>
          <w:lang w:val="es-MX"/>
        </w:rPr>
        <w:t>1Gb</w:t>
      </w:r>
    </w:p>
    <w:p w14:paraId="0CF6EE0B" w14:textId="7C5E6E7A" w:rsidR="000559D7" w:rsidRPr="0036439C" w:rsidRDefault="00173875" w:rsidP="000559D7">
      <w:pPr>
        <w:pStyle w:val="Ttulo3"/>
        <w:rPr>
          <w:lang w:val="es-MX"/>
        </w:rPr>
      </w:pPr>
      <w:bookmarkStart w:id="19" w:name="_Toc73268465"/>
      <w:r w:rsidRPr="0036439C">
        <w:rPr>
          <w:lang w:val="es-MX"/>
        </w:rPr>
        <w:t>Interfaces de software</w:t>
      </w:r>
      <w:bookmarkEnd w:id="19"/>
    </w:p>
    <w:p w14:paraId="4DC13096" w14:textId="2BF92EBF" w:rsidR="000559D7" w:rsidRPr="000559D7" w:rsidRDefault="000559D7" w:rsidP="00D315AC">
      <w:pPr>
        <w:numPr>
          <w:ilvl w:val="0"/>
          <w:numId w:val="3"/>
        </w:numPr>
        <w:rPr>
          <w:lang w:val="es-MX"/>
        </w:rPr>
      </w:pPr>
      <w:r>
        <w:rPr>
          <w:lang w:val="es-MX"/>
        </w:rPr>
        <w:t>Sistema operativo Windows 10</w:t>
      </w:r>
    </w:p>
    <w:p w14:paraId="313AB065" w14:textId="77777777" w:rsidR="000559D7" w:rsidRDefault="000559D7" w:rsidP="00D315AC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Versión de Android 8 o superior</w:t>
      </w:r>
    </w:p>
    <w:p w14:paraId="26423E85" w14:textId="154F2A20" w:rsidR="000559D7" w:rsidRPr="000559D7" w:rsidRDefault="000559D7" w:rsidP="00D315AC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Navegador Chrome </w:t>
      </w:r>
    </w:p>
    <w:p w14:paraId="1D8C38F1" w14:textId="75E81A90" w:rsidR="00173875" w:rsidRPr="0036439C" w:rsidRDefault="00173875" w:rsidP="00173875">
      <w:pPr>
        <w:pStyle w:val="Ttulo3"/>
        <w:rPr>
          <w:lang w:val="es-MX"/>
        </w:rPr>
      </w:pPr>
      <w:bookmarkStart w:id="20" w:name="_Toc73268466"/>
      <w:r w:rsidRPr="0036439C">
        <w:rPr>
          <w:lang w:val="es-MX"/>
        </w:rPr>
        <w:t>Interfaces de comunicación</w:t>
      </w:r>
      <w:bookmarkEnd w:id="20"/>
    </w:p>
    <w:p w14:paraId="64500444" w14:textId="38B1E578" w:rsidR="000559D7" w:rsidRPr="000559D7" w:rsidRDefault="000559D7" w:rsidP="000559D7">
      <w:pPr>
        <w:rPr>
          <w:lang w:val="es-MX"/>
        </w:rPr>
      </w:pPr>
      <w:r w:rsidRPr="000559D7">
        <w:rPr>
          <w:lang w:val="es-MX"/>
        </w:rPr>
        <w:t xml:space="preserve">La interfaz de comunicación entre el servidor de base de datos </w:t>
      </w:r>
      <w:r>
        <w:rPr>
          <w:lang w:val="es-MX"/>
        </w:rPr>
        <w:t>MySQL</w:t>
      </w:r>
      <w:r w:rsidRPr="000559D7">
        <w:rPr>
          <w:lang w:val="es-MX"/>
        </w:rPr>
        <w:t xml:space="preserve"> y la aplicación desarrollada en </w:t>
      </w:r>
      <w:r>
        <w:rPr>
          <w:lang w:val="es-MX"/>
        </w:rPr>
        <w:t>VSC</w:t>
      </w:r>
      <w:r w:rsidRPr="000559D7">
        <w:rPr>
          <w:lang w:val="es-MX"/>
        </w:rPr>
        <w:t xml:space="preserve"> se lo realiza</w:t>
      </w:r>
      <w:r w:rsidR="00014812">
        <w:rPr>
          <w:lang w:val="es-MX"/>
        </w:rPr>
        <w:t>rá</w:t>
      </w:r>
      <w:r w:rsidRPr="000559D7">
        <w:rPr>
          <w:lang w:val="es-MX"/>
        </w:rPr>
        <w:t xml:space="preserve"> mediante </w:t>
      </w:r>
      <w:proofErr w:type="spellStart"/>
      <w:r>
        <w:rPr>
          <w:lang w:val="es-MX"/>
        </w:rPr>
        <w:t>Go</w:t>
      </w:r>
      <w:proofErr w:type="spellEnd"/>
      <w:r w:rsidRPr="000559D7">
        <w:rPr>
          <w:lang w:val="es-MX"/>
        </w:rPr>
        <w:t>.</w:t>
      </w:r>
    </w:p>
    <w:p w14:paraId="3FE770EE" w14:textId="68B41595" w:rsidR="00B22011" w:rsidRDefault="00B22011" w:rsidP="00DC7B0F">
      <w:pPr>
        <w:pStyle w:val="Ttulo2"/>
      </w:pPr>
      <w:bookmarkStart w:id="21" w:name="_Toc73268467"/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bookmarkEnd w:id="21"/>
      <w:proofErr w:type="spellEnd"/>
    </w:p>
    <w:p w14:paraId="5FACEF7C" w14:textId="320FC2A7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permitirá a los estudiantes registrarse únicamente por medio de su correo institucional de la UADY</w:t>
      </w:r>
    </w:p>
    <w:p w14:paraId="21AB4A2D" w14:textId="2AEC1A8B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 xml:space="preserve">El sistema permite a los estudiantes crear, modificar, y  eliminar sus frases.  </w:t>
      </w:r>
    </w:p>
    <w:p w14:paraId="3EC2FD7E" w14:textId="1B3D1C54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permite a los administradores gestionar las frases, es decir, eliminarlas si es debido.</w:t>
      </w:r>
    </w:p>
    <w:p w14:paraId="12748521" w14:textId="568BC59A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deberá mandar un reporte a los administradores en caso de identificar un estudiantes con signos notables de inestabilidad emocional.</w:t>
      </w:r>
    </w:p>
    <w:p w14:paraId="4B288454" w14:textId="4787D0F9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incluirá un procedimiento de autorización de administrador, en el cual los administradores deben identificarse usando un nombre de administrador y contraseña.</w:t>
      </w:r>
    </w:p>
    <w:p w14:paraId="4068B20E" w14:textId="4D995076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inicio de sesión en el sistema no debe tardar más de 10 segundos</w:t>
      </w:r>
    </w:p>
    <w:p w14:paraId="0DB08F7E" w14:textId="4EE6B879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cierre de sesión en el sistema no debe tardar más de 10 segundos</w:t>
      </w:r>
    </w:p>
    <w:p w14:paraId="043FDF6A" w14:textId="0B0E3A63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será implementado bajo el navegador Google Chrome versión 91.0.4472.77</w:t>
      </w:r>
    </w:p>
    <w:p w14:paraId="3BE2ACF9" w14:textId="0DABF169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 xml:space="preserve">La navegación de la aplicación debe implicar la menor cantidad de </w:t>
      </w:r>
      <w:proofErr w:type="spellStart"/>
      <w:r w:rsidRPr="00D315AC">
        <w:rPr>
          <w:color w:val="FF0000"/>
          <w:lang w:val="es-MX"/>
        </w:rPr>
        <w:t>clicks</w:t>
      </w:r>
      <w:proofErr w:type="spellEnd"/>
      <w:r w:rsidRPr="00D315AC">
        <w:rPr>
          <w:lang w:val="es-MX"/>
        </w:rPr>
        <w:t xml:space="preserve"> posibles.</w:t>
      </w:r>
    </w:p>
    <w:p w14:paraId="1859143A" w14:textId="4A9DCB33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Los colores a usar en el sistema deberán ser utilizados con la psicología del color.</w:t>
      </w:r>
    </w:p>
    <w:p w14:paraId="22894D07" w14:textId="3C6873F6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Al seleccionar una opción o botón en la pantalla, el sistema debe dar la retroalimentación adecuada para indicar a los usuarios y administradores que la opción fue seleccionada correctamente.</w:t>
      </w:r>
    </w:p>
    <w:p w14:paraId="0E358900" w14:textId="75F52EDB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Al realizar un proceso con el sistema, el sistema debe desplegar un mensaje que indique si el proceso se llevó de manera correcta o fallida como parte de una retroalimentación a los usuarios y administradores.</w:t>
      </w:r>
    </w:p>
    <w:p w14:paraId="5A13903A" w14:textId="1FAC1D38" w:rsid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debe usar comunicación cifrada.</w:t>
      </w:r>
    </w:p>
    <w:p w14:paraId="58EFEF99" w14:textId="5950FF6A" w:rsidR="000B2CAA" w:rsidRPr="00096FB4" w:rsidRDefault="00096FB4" w:rsidP="00096FB4">
      <w:pPr>
        <w:numPr>
          <w:ilvl w:val="0"/>
          <w:numId w:val="9"/>
        </w:numPr>
        <w:rPr>
          <w:lang w:val="es-MX"/>
        </w:rPr>
      </w:pPr>
      <w:r w:rsidRPr="00D315AC">
        <w:rPr>
          <w:lang w:val="es-MX"/>
        </w:rPr>
        <w:t>El sistema deberá permitir un máximo de 5 intentos de validación.</w:t>
      </w:r>
    </w:p>
    <w:sectPr w:rsidR="000B2CAA" w:rsidRPr="00096FB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51BB" w14:textId="77777777" w:rsidR="00FE4D55" w:rsidRDefault="00FE4D55">
      <w:pPr>
        <w:spacing w:line="240" w:lineRule="auto"/>
      </w:pPr>
      <w:r>
        <w:separator/>
      </w:r>
    </w:p>
  </w:endnote>
  <w:endnote w:type="continuationSeparator" w:id="0">
    <w:p w14:paraId="7C74C8BB" w14:textId="77777777" w:rsidR="00FE4D55" w:rsidRDefault="00FE4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27C5" w14:textId="77777777" w:rsidR="00F90268" w:rsidRDefault="00D315A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AA97F7" w14:textId="77777777" w:rsidR="00F90268" w:rsidRDefault="00F9026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0268" w14:paraId="5379328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F1F611" w14:textId="77777777" w:rsidR="00F90268" w:rsidRDefault="00D315A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79B495" w14:textId="2EF51646" w:rsidR="00F90268" w:rsidRDefault="00D315AC">
          <w:pPr>
            <w:jc w:val="center"/>
          </w:pPr>
          <w:r>
            <w:sym w:font="Symbol" w:char="F0D3"/>
          </w:r>
          <w:r w:rsidR="003D1344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85BC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1179C4" w14:textId="77777777" w:rsidR="00F90268" w:rsidRDefault="00D315AC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6B94A5E8" w14:textId="77777777" w:rsidR="00F90268" w:rsidRDefault="00F9026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C178" w14:textId="77777777" w:rsidR="00F90268" w:rsidRDefault="00F902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16C6F" w14:textId="77777777" w:rsidR="00FE4D55" w:rsidRDefault="00FE4D55">
      <w:pPr>
        <w:spacing w:line="240" w:lineRule="auto"/>
      </w:pPr>
      <w:r>
        <w:separator/>
      </w:r>
    </w:p>
  </w:footnote>
  <w:footnote w:type="continuationSeparator" w:id="0">
    <w:p w14:paraId="6FAFFE20" w14:textId="77777777" w:rsidR="00FE4D55" w:rsidRDefault="00FE4D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6A0E3" w14:textId="77777777" w:rsidR="00F90268" w:rsidRDefault="00F90268">
    <w:pPr>
      <w:rPr>
        <w:sz w:val="24"/>
      </w:rPr>
    </w:pPr>
  </w:p>
  <w:p w14:paraId="5A66D372" w14:textId="77777777" w:rsidR="00F90268" w:rsidRDefault="00F90268">
    <w:pPr>
      <w:pBdr>
        <w:top w:val="single" w:sz="6" w:space="1" w:color="auto"/>
      </w:pBdr>
      <w:rPr>
        <w:sz w:val="24"/>
      </w:rPr>
    </w:pPr>
  </w:p>
  <w:p w14:paraId="35CA9D7C" w14:textId="530ECE1B" w:rsidR="00F90268" w:rsidRDefault="00D315A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74B3E">
      <w:rPr>
        <w:rFonts w:ascii="Arial" w:hAnsi="Arial"/>
        <w:b/>
        <w:sz w:val="36"/>
      </w:rPr>
      <w:t>SANJ</w:t>
    </w:r>
    <w:r>
      <w:rPr>
        <w:rFonts w:ascii="Arial" w:hAnsi="Arial"/>
        <w:b/>
        <w:sz w:val="36"/>
      </w:rPr>
      <w:fldChar w:fldCharType="end"/>
    </w:r>
  </w:p>
  <w:p w14:paraId="390870C5" w14:textId="77777777" w:rsidR="00F90268" w:rsidRDefault="00F90268">
    <w:pPr>
      <w:pBdr>
        <w:bottom w:val="single" w:sz="6" w:space="1" w:color="auto"/>
      </w:pBdr>
      <w:jc w:val="right"/>
      <w:rPr>
        <w:sz w:val="24"/>
      </w:rPr>
    </w:pPr>
  </w:p>
  <w:p w14:paraId="13DAFD6D" w14:textId="77777777" w:rsidR="00F90268" w:rsidRDefault="00F902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90268" w14:paraId="11F76B65" w14:textId="77777777">
      <w:tc>
        <w:tcPr>
          <w:tcW w:w="6379" w:type="dxa"/>
        </w:tcPr>
        <w:p w14:paraId="1F4ADEBE" w14:textId="13B4E819" w:rsidR="00F90268" w:rsidRDefault="00474B3E">
          <w:r>
            <w:t>Overthinkin</w:t>
          </w:r>
          <w:r w:rsidR="00883402">
            <w:t>g</w:t>
          </w:r>
        </w:p>
      </w:tc>
      <w:tc>
        <w:tcPr>
          <w:tcW w:w="3179" w:type="dxa"/>
        </w:tcPr>
        <w:p w14:paraId="164FE456" w14:textId="6EB6BC87" w:rsidR="00F90268" w:rsidRDefault="00D315A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203DC">
            <w:t>0.</w:t>
          </w:r>
          <w:r w:rsidR="00096FB4">
            <w:t>3</w:t>
          </w:r>
        </w:p>
      </w:tc>
    </w:tr>
    <w:tr w:rsidR="00F90268" w14:paraId="2EB8E305" w14:textId="77777777">
      <w:tc>
        <w:tcPr>
          <w:tcW w:w="6379" w:type="dxa"/>
        </w:tcPr>
        <w:p w14:paraId="5BDFC55A" w14:textId="4054B137" w:rsidR="00F90268" w:rsidRPr="00474B3E" w:rsidRDefault="00474B3E">
          <w:pPr>
            <w:rPr>
              <w:lang w:val="es-MX"/>
            </w:rPr>
          </w:pPr>
          <w:r w:rsidRPr="00474B3E">
            <w:rPr>
              <w:lang w:val="es-MX"/>
            </w:rPr>
            <w:t>Especificación de Requisitos de S</w:t>
          </w:r>
          <w:r>
            <w:rPr>
              <w:lang w:val="es-MX"/>
            </w:rPr>
            <w:t>oftware</w:t>
          </w:r>
        </w:p>
      </w:tc>
      <w:tc>
        <w:tcPr>
          <w:tcW w:w="3179" w:type="dxa"/>
        </w:tcPr>
        <w:p w14:paraId="32A2E85C" w14:textId="6F7AD10E" w:rsidR="00F90268" w:rsidRDefault="00D315AC">
          <w:r w:rsidRPr="00474B3E">
            <w:rPr>
              <w:lang w:val="es-MX"/>
            </w:rPr>
            <w:t xml:space="preserve">  </w:t>
          </w:r>
          <w:r w:rsidR="00C203DC">
            <w:rPr>
              <w:lang w:val="es-MX"/>
            </w:rPr>
            <w:t>2</w:t>
          </w:r>
          <w:r w:rsidR="00964F45">
            <w:rPr>
              <w:lang w:val="es-MX"/>
            </w:rPr>
            <w:t>7</w:t>
          </w:r>
          <w:r w:rsidR="009A3C46">
            <w:rPr>
              <w:lang w:val="es-MX"/>
            </w:rPr>
            <w:t>/05/2021</w:t>
          </w:r>
        </w:p>
      </w:tc>
    </w:tr>
    <w:tr w:rsidR="00F90268" w14:paraId="7E713B81" w14:textId="77777777">
      <w:tc>
        <w:tcPr>
          <w:tcW w:w="9558" w:type="dxa"/>
          <w:gridSpan w:val="2"/>
        </w:tcPr>
        <w:p w14:paraId="05EA093E" w14:textId="7FABE825" w:rsidR="00F90268" w:rsidRDefault="00474B3E">
          <w:r>
            <w:t>SRS</w:t>
          </w:r>
          <w:r w:rsidR="00C203DC">
            <w:t>0</w:t>
          </w:r>
          <w:r w:rsidR="00096FB4">
            <w:t>3</w:t>
          </w:r>
        </w:p>
      </w:tc>
    </w:tr>
  </w:tbl>
  <w:p w14:paraId="5904B59A" w14:textId="77777777" w:rsidR="00F90268" w:rsidRDefault="00F9026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7860E" w14:textId="77777777" w:rsidR="00F90268" w:rsidRDefault="00F902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542597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  <w:bCs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bCs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71328B"/>
    <w:multiLevelType w:val="hybridMultilevel"/>
    <w:tmpl w:val="5A226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3FB7"/>
    <w:multiLevelType w:val="hybridMultilevel"/>
    <w:tmpl w:val="080C3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6ED"/>
    <w:multiLevelType w:val="multilevel"/>
    <w:tmpl w:val="A2FAD83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4700E86"/>
    <w:multiLevelType w:val="hybridMultilevel"/>
    <w:tmpl w:val="95A08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2438"/>
    <w:multiLevelType w:val="hybridMultilevel"/>
    <w:tmpl w:val="ECB0C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2398A"/>
    <w:multiLevelType w:val="hybridMultilevel"/>
    <w:tmpl w:val="3CD2B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F5F5B"/>
    <w:multiLevelType w:val="hybridMultilevel"/>
    <w:tmpl w:val="223A5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A5E60"/>
    <w:multiLevelType w:val="hybridMultilevel"/>
    <w:tmpl w:val="A9D4C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4B3E"/>
    <w:rsid w:val="000056EB"/>
    <w:rsid w:val="00014812"/>
    <w:rsid w:val="000559D7"/>
    <w:rsid w:val="0008619A"/>
    <w:rsid w:val="00096FB4"/>
    <w:rsid w:val="000B2CAA"/>
    <w:rsid w:val="000D2ED5"/>
    <w:rsid w:val="00173875"/>
    <w:rsid w:val="001B3DD3"/>
    <w:rsid w:val="001B7DC1"/>
    <w:rsid w:val="0036439C"/>
    <w:rsid w:val="00385BCA"/>
    <w:rsid w:val="003975D0"/>
    <w:rsid w:val="003D1344"/>
    <w:rsid w:val="004531B1"/>
    <w:rsid w:val="00474B3E"/>
    <w:rsid w:val="004A072A"/>
    <w:rsid w:val="004A26BA"/>
    <w:rsid w:val="004A2C06"/>
    <w:rsid w:val="004F7437"/>
    <w:rsid w:val="0050083C"/>
    <w:rsid w:val="00560EC6"/>
    <w:rsid w:val="0057701A"/>
    <w:rsid w:val="005773DA"/>
    <w:rsid w:val="00582E72"/>
    <w:rsid w:val="00597554"/>
    <w:rsid w:val="0063035D"/>
    <w:rsid w:val="00642E7E"/>
    <w:rsid w:val="007465AF"/>
    <w:rsid w:val="007863C4"/>
    <w:rsid w:val="0078670F"/>
    <w:rsid w:val="007C1FCF"/>
    <w:rsid w:val="007E61BA"/>
    <w:rsid w:val="008215BD"/>
    <w:rsid w:val="00883402"/>
    <w:rsid w:val="008A79FE"/>
    <w:rsid w:val="008B25B9"/>
    <w:rsid w:val="00964F45"/>
    <w:rsid w:val="009A3C46"/>
    <w:rsid w:val="009C341F"/>
    <w:rsid w:val="009E2712"/>
    <w:rsid w:val="00A414F1"/>
    <w:rsid w:val="00A7001C"/>
    <w:rsid w:val="00A95DAC"/>
    <w:rsid w:val="00B22011"/>
    <w:rsid w:val="00B2361F"/>
    <w:rsid w:val="00B255D0"/>
    <w:rsid w:val="00B74555"/>
    <w:rsid w:val="00B772C5"/>
    <w:rsid w:val="00C11ACB"/>
    <w:rsid w:val="00C203DC"/>
    <w:rsid w:val="00CA2436"/>
    <w:rsid w:val="00CD6A28"/>
    <w:rsid w:val="00D315AC"/>
    <w:rsid w:val="00D33565"/>
    <w:rsid w:val="00D44DA6"/>
    <w:rsid w:val="00D91C6A"/>
    <w:rsid w:val="00DA0D3E"/>
    <w:rsid w:val="00DC7B0F"/>
    <w:rsid w:val="00E93E4A"/>
    <w:rsid w:val="00E97F1E"/>
    <w:rsid w:val="00EC54D6"/>
    <w:rsid w:val="00ED15FF"/>
    <w:rsid w:val="00F14425"/>
    <w:rsid w:val="00F80D01"/>
    <w:rsid w:val="00F90268"/>
    <w:rsid w:val="00FB3965"/>
    <w:rsid w:val="00FE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F204BA"/>
  <w15:chartTrackingRefBased/>
  <w15:docId w15:val="{9D3C3B79-A300-4FBA-8589-FFD7C49D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before="120" w:after="120"/>
      <w:ind w:left="763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character" w:styleId="Hipervnculovisitado">
    <w:name w:val="FollowedHyperlink"/>
    <w:semiHidden/>
    <w:rPr>
      <w:color w:val="800080"/>
      <w:u w:val="single"/>
    </w:rPr>
  </w:style>
  <w:style w:type="character" w:styleId="Textoennegrita">
    <w:name w:val="Strong"/>
    <w:qFormat/>
    <w:rPr>
      <w:b/>
      <w:bCs/>
    </w:rPr>
  </w:style>
  <w:style w:type="table" w:styleId="Tablaconcuadrcula">
    <w:name w:val="Table Grid"/>
    <w:basedOn w:val="Tablanormal"/>
    <w:uiPriority w:val="39"/>
    <w:rsid w:val="004A2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2">
    <w:name w:val="Normal indentado 2"/>
    <w:basedOn w:val="Normal"/>
    <w:rsid w:val="000056EB"/>
    <w:pPr>
      <w:widowControl/>
      <w:spacing w:line="240" w:lineRule="auto"/>
      <w:ind w:left="600"/>
    </w:pPr>
    <w:rPr>
      <w:rFonts w:ascii="Arial" w:hAnsi="Arial"/>
      <w:szCs w:val="24"/>
      <w:lang w:val="es-ES" w:eastAsia="es-ES"/>
    </w:rPr>
  </w:style>
  <w:style w:type="paragraph" w:customStyle="1" w:styleId="Default">
    <w:name w:val="Default"/>
    <w:rsid w:val="00D33565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eal\Desktop\RUP%20Templates\rup_wd_tmpl\req\rup_sr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FF5B2-9F26-418F-ABFC-E9B76123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0</TotalTime>
  <Pages>5</Pages>
  <Words>752</Words>
  <Characters>4141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noeal</dc:creator>
  <cp:keywords/>
  <dc:description/>
  <cp:lastModifiedBy>Noe Bautista</cp:lastModifiedBy>
  <cp:revision>2</cp:revision>
  <cp:lastPrinted>1900-01-01T06:00:00Z</cp:lastPrinted>
  <dcterms:created xsi:type="dcterms:W3CDTF">2021-05-30T17:01:00Z</dcterms:created>
  <dcterms:modified xsi:type="dcterms:W3CDTF">2021-05-30T17:01:00Z</dcterms:modified>
</cp:coreProperties>
</file>